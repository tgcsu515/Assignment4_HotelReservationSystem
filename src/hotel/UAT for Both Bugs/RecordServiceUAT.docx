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E303EF" w14:paraId="071F0B9C" w14:textId="77777777" w:rsidTr="002263AD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B2B52F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DD980E" w14:textId="0A82F226" w:rsidR="00E303EF" w:rsidRPr="00E303EF" w:rsidRDefault="002A3CE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t>Hotel Reservation System Reported Bug Use Case 1.2</w:t>
            </w:r>
          </w:p>
        </w:tc>
      </w:tr>
      <w:tr w:rsidR="00A30AD6" w14:paraId="6E0E4578" w14:textId="77777777" w:rsidTr="002263AD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0D0DD4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D853AA" w14:textId="033B29B6" w:rsidR="00A30AD6" w:rsidRPr="00E03D51" w:rsidRDefault="002263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E03D51">
              <w:rPr>
                <w:sz w:val="24"/>
                <w:szCs w:val="24"/>
              </w:rPr>
              <w:t>Record Service</w:t>
            </w:r>
          </w:p>
        </w:tc>
      </w:tr>
      <w:tr w:rsidR="00E303EF" w14:paraId="6200E8B2" w14:textId="77777777" w:rsidTr="002263AD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8C0CF2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D97F98" w14:textId="14D7915A" w:rsidR="00E303EF" w:rsidRPr="00E03D51" w:rsidRDefault="002263AD" w:rsidP="00057E70">
            <w:pPr>
              <w:pStyle w:val="bp"/>
              <w:ind w:left="-48"/>
              <w:rPr>
                <w:sz w:val="24"/>
                <w:szCs w:val="24"/>
              </w:rPr>
            </w:pPr>
            <w:r w:rsidRPr="00E03D51">
              <w:rPr>
                <w:sz w:val="24"/>
                <w:szCs w:val="24"/>
              </w:rPr>
              <w:t>When a customer stays in the hotel room, he/she asked to use the services for the room, there are 3 options from which they can use from. And, whatever the user will select, based on their choice, their record will save in the hotel’s record for the final bill.</w:t>
            </w:r>
          </w:p>
        </w:tc>
      </w:tr>
      <w:tr w:rsidR="00E303EF" w14:paraId="727EFB0B" w14:textId="77777777" w:rsidTr="002263AD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EBE5E1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DED430" w14:textId="0891B7D5" w:rsidR="00E303EF" w:rsidRPr="00E03D51" w:rsidRDefault="002263AD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03D51">
              <w:rPr>
                <w:sz w:val="24"/>
                <w:szCs w:val="24"/>
              </w:rPr>
              <w:t>Main menu will display.</w:t>
            </w:r>
          </w:p>
        </w:tc>
      </w:tr>
      <w:tr w:rsidR="00E303EF" w14:paraId="47A0693D" w14:textId="77777777" w:rsidTr="002263AD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71CB63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B25B5D" w14:textId="77777777" w:rsidR="002A3CE1" w:rsidRPr="002A3CE1" w:rsidRDefault="002A3CE1" w:rsidP="002A3CE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2A3CE1">
              <w:rPr>
                <w:rFonts w:ascii="Times New Roman" w:hAnsi="Times New Roman" w:cs="Times New Roman"/>
              </w:rPr>
              <w:t>Normal flow and other flows where a record of service is successful.</w:t>
            </w:r>
          </w:p>
          <w:p w14:paraId="54CDB6DB" w14:textId="35BDCAEE" w:rsidR="00E303EF" w:rsidRPr="00E03D51" w:rsidRDefault="002A3CE1" w:rsidP="002A3CE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2263AD" w:rsidRPr="00E03D51">
              <w:rPr>
                <w:sz w:val="24"/>
                <w:szCs w:val="24"/>
              </w:rPr>
              <w:t>The service charges which the customer uses will added to the booking.</w:t>
            </w:r>
          </w:p>
          <w:p w14:paraId="34C69189" w14:textId="5D5AD0DC" w:rsidR="002263AD" w:rsidRDefault="002A3CE1" w:rsidP="002A3CE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2263AD" w:rsidRPr="00E03D51">
              <w:rPr>
                <w:sz w:val="24"/>
                <w:szCs w:val="24"/>
              </w:rPr>
              <w:t>The service charges will then add to the check</w:t>
            </w:r>
            <w:r w:rsidR="00D365E4">
              <w:rPr>
                <w:sz w:val="24"/>
                <w:szCs w:val="24"/>
              </w:rPr>
              <w:t>-</w:t>
            </w:r>
            <w:r w:rsidR="002263AD" w:rsidRPr="00E03D51">
              <w:rPr>
                <w:sz w:val="24"/>
                <w:szCs w:val="24"/>
              </w:rPr>
              <w:t>out invoice.</w:t>
            </w:r>
          </w:p>
          <w:p w14:paraId="1FFBC6BD" w14:textId="3BDC602C" w:rsidR="002A3CE1" w:rsidRDefault="002A3CE1" w:rsidP="002A3CE1">
            <w:pPr>
              <w:pStyle w:val="ListParagraph"/>
              <w:numPr>
                <w:ilvl w:val="1"/>
                <w:numId w:val="34"/>
              </w:numPr>
              <w:rPr>
                <w:rFonts w:ascii="Times New Roman" w:hAnsi="Times New Roman" w:cs="Times New Roman"/>
              </w:rPr>
            </w:pPr>
            <w:r w:rsidRPr="002A3CE1">
              <w:rPr>
                <w:rFonts w:ascii="Times New Roman" w:hAnsi="Times New Roman" w:cs="Times New Roman"/>
              </w:rPr>
              <w:t>All other unsuccessful scenarios</w:t>
            </w:r>
          </w:p>
          <w:p w14:paraId="04944825" w14:textId="741DB2FA" w:rsidR="002A3CE1" w:rsidRPr="00E03D51" w:rsidRDefault="002A3CE1" w:rsidP="00D365E4">
            <w:pPr>
              <w:pStyle w:val="ListParagraph"/>
              <w:ind w:left="792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No change to anything</w:t>
            </w:r>
          </w:p>
        </w:tc>
      </w:tr>
      <w:tr w:rsidR="00E303EF" w14:paraId="5B8BEAA9" w14:textId="77777777" w:rsidTr="002263AD">
        <w:trPr>
          <w:cantSplit/>
          <w:trHeight w:val="769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F23308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A58C7A" w14:textId="48819314" w:rsidR="00E303EF" w:rsidRPr="00737D77" w:rsidRDefault="00E03D5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37D77">
              <w:rPr>
                <w:b/>
                <w:bCs/>
                <w:sz w:val="24"/>
              </w:rPr>
              <w:t>There is nothing wrong with the functionality of the system or program</w:t>
            </w:r>
            <w:r w:rsidR="008608BC" w:rsidRPr="00737D77">
              <w:rPr>
                <w:b/>
                <w:bCs/>
                <w:sz w:val="24"/>
              </w:rPr>
              <w:t xml:space="preserve">. Hence, I consider it as </w:t>
            </w:r>
            <w:r w:rsidR="00D365E4" w:rsidRPr="00737D77">
              <w:rPr>
                <w:b/>
                <w:bCs/>
                <w:sz w:val="24"/>
              </w:rPr>
              <w:t xml:space="preserve">“Pass”, </w:t>
            </w:r>
            <w:r w:rsidR="008608BC" w:rsidRPr="00737D77">
              <w:rPr>
                <w:b/>
                <w:bCs/>
                <w:sz w:val="24"/>
              </w:rPr>
              <w:t>but the behavior of the program does not meet the requirements.</w:t>
            </w:r>
            <w:r w:rsidR="00D365E4" w:rsidRPr="00737D77">
              <w:rPr>
                <w:b/>
                <w:bCs/>
                <w:sz w:val="24"/>
              </w:rPr>
              <w:t xml:space="preserve"> Because when user checking-out from the hotel room he/she need to pay for the service charges which they have used. But once user left the hotel and completes the check-out process, system should not allow the user to record a service charge for that particular room.</w:t>
            </w:r>
          </w:p>
          <w:p w14:paraId="4C0AF5FE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00B499F4" w14:textId="77777777" w:rsidTr="002263AD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1B649FC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41144C" w14:textId="4864336C" w:rsidR="00536681" w:rsidRDefault="002263AD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03D51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7446DB2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B82E02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6DE596A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B1918A7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CD3986E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C8BA507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1DB5388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D5155CE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455B15B" w14:textId="603151F8" w:rsidR="00DF1585" w:rsidRPr="00854E58" w:rsidRDefault="002263A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room number.</w:t>
            </w:r>
          </w:p>
        </w:tc>
        <w:tc>
          <w:tcPr>
            <w:tcW w:w="5596" w:type="dxa"/>
          </w:tcPr>
          <w:p w14:paraId="60E3AA35" w14:textId="77777777" w:rsidR="00DF1585" w:rsidRDefault="002263A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find the booking by room number &amp;</w:t>
            </w:r>
          </w:p>
          <w:p w14:paraId="3681AAA7" w14:textId="674C6E51" w:rsidR="002263AD" w:rsidRDefault="002263A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Prompts users to select the service type.</w:t>
            </w:r>
          </w:p>
        </w:tc>
        <w:tc>
          <w:tcPr>
            <w:tcW w:w="714" w:type="dxa"/>
          </w:tcPr>
          <w:p w14:paraId="277CA428" w14:textId="77777777" w:rsidR="00DF1585" w:rsidRDefault="00DF1585" w:rsidP="00E0039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14:paraId="73B2640D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0A1EAAA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C46DCAD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558CAAD1" w14:textId="29584165" w:rsidR="00DF1585" w:rsidRDefault="002263A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</w:t>
            </w:r>
            <w:r w:rsidR="002A3CE1">
              <w:rPr>
                <w:sz w:val="24"/>
              </w:rPr>
              <w:t>s</w:t>
            </w:r>
            <w:r>
              <w:rPr>
                <w:sz w:val="24"/>
              </w:rPr>
              <w:t xml:space="preserve"> the service type.</w:t>
            </w:r>
          </w:p>
        </w:tc>
        <w:tc>
          <w:tcPr>
            <w:tcW w:w="5596" w:type="dxa"/>
          </w:tcPr>
          <w:p w14:paraId="10820931" w14:textId="75063253" w:rsidR="00DF1585" w:rsidRDefault="002263A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should </w:t>
            </w:r>
            <w:r w:rsidR="00E00397">
              <w:rPr>
                <w:sz w:val="24"/>
              </w:rPr>
              <w:t>prompt the cost to the user.</w:t>
            </w:r>
          </w:p>
        </w:tc>
        <w:tc>
          <w:tcPr>
            <w:tcW w:w="714" w:type="dxa"/>
          </w:tcPr>
          <w:p w14:paraId="67A75A8A" w14:textId="1FC46796" w:rsidR="00DF1585" w:rsidRDefault="00DF1585" w:rsidP="00E0039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14:paraId="1A4953C0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43AC8D4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58530C4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1ACAB36" w14:textId="567B21BD" w:rsidR="00DF1585" w:rsidRDefault="00E0039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</w:t>
            </w:r>
            <w:r w:rsidR="002A3CE1">
              <w:rPr>
                <w:sz w:val="24"/>
              </w:rPr>
              <w:t>s</w:t>
            </w:r>
            <w:r>
              <w:rPr>
                <w:sz w:val="24"/>
              </w:rPr>
              <w:t xml:space="preserve"> the cost.</w:t>
            </w:r>
          </w:p>
        </w:tc>
        <w:tc>
          <w:tcPr>
            <w:tcW w:w="5596" w:type="dxa"/>
          </w:tcPr>
          <w:p w14:paraId="083138EC" w14:textId="092EC184" w:rsidR="00DF1585" w:rsidRDefault="00E0039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display service charge confirmation message.</w:t>
            </w:r>
          </w:p>
        </w:tc>
        <w:tc>
          <w:tcPr>
            <w:tcW w:w="714" w:type="dxa"/>
          </w:tcPr>
          <w:p w14:paraId="6361646A" w14:textId="77777777" w:rsidR="00DF1585" w:rsidRDefault="00DF1585" w:rsidP="00E0039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14:paraId="2A561691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</w:tbl>
    <w:p w14:paraId="4DB46CAD" w14:textId="77777777" w:rsidR="00A30AD6" w:rsidRDefault="00A30AD6" w:rsidP="00374830">
      <w:pPr>
        <w:pStyle w:val="bp"/>
        <w:spacing w:before="0" w:after="0"/>
      </w:pPr>
    </w:p>
    <w:tbl>
      <w:tblPr>
        <w:tblpPr w:leftFromText="180" w:rightFromText="180" w:vertAnchor="text" w:tblpX="31" w:tblpY="331"/>
        <w:tblW w:w="13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5529"/>
        <w:gridCol w:w="5670"/>
        <w:gridCol w:w="708"/>
        <w:gridCol w:w="600"/>
      </w:tblGrid>
      <w:tr w:rsidR="00141C12" w14:paraId="26C25C50" w14:textId="299C61EE" w:rsidTr="00BD6AD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562" w:type="dxa"/>
          </w:tcPr>
          <w:p w14:paraId="5A591689" w14:textId="77777777" w:rsidR="00141C12" w:rsidRDefault="00141C12" w:rsidP="00141C1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5529" w:type="dxa"/>
            <w:vAlign w:val="center"/>
          </w:tcPr>
          <w:p w14:paraId="48416C17" w14:textId="31D1743C" w:rsidR="00141C12" w:rsidRPr="005423EF" w:rsidRDefault="00BD6ADA" w:rsidP="00BD6ADA">
            <w:pPr>
              <w:pStyle w:val="bp"/>
              <w:spacing w:before="0" w:after="0"/>
            </w:pPr>
            <w:r w:rsidRPr="005423EF">
              <w:t>Alternative Flow</w:t>
            </w:r>
          </w:p>
        </w:tc>
        <w:tc>
          <w:tcPr>
            <w:tcW w:w="5670" w:type="dxa"/>
          </w:tcPr>
          <w:p w14:paraId="2C958A31" w14:textId="77777777" w:rsidR="00141C12" w:rsidRPr="005423EF" w:rsidRDefault="00141C12" w:rsidP="00141C12">
            <w:pPr>
              <w:pStyle w:val="bp"/>
              <w:spacing w:before="0" w:after="0"/>
            </w:pPr>
          </w:p>
        </w:tc>
        <w:tc>
          <w:tcPr>
            <w:tcW w:w="708" w:type="dxa"/>
          </w:tcPr>
          <w:p w14:paraId="5B1278CE" w14:textId="77777777" w:rsidR="00141C12" w:rsidRPr="005423EF" w:rsidRDefault="00141C12" w:rsidP="00141C12">
            <w:pPr>
              <w:pStyle w:val="bp"/>
              <w:spacing w:before="0" w:after="0"/>
            </w:pPr>
          </w:p>
        </w:tc>
        <w:tc>
          <w:tcPr>
            <w:tcW w:w="600" w:type="dxa"/>
          </w:tcPr>
          <w:p w14:paraId="6F65BE3A" w14:textId="77777777" w:rsidR="00141C12" w:rsidRPr="005423EF" w:rsidRDefault="00141C12" w:rsidP="00141C12">
            <w:pPr>
              <w:pStyle w:val="bp"/>
              <w:spacing w:before="0" w:after="0"/>
            </w:pPr>
          </w:p>
        </w:tc>
      </w:tr>
      <w:tr w:rsidR="00BD6ADA" w14:paraId="07C3FBCC" w14:textId="77777777" w:rsidTr="00BD6AD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562" w:type="dxa"/>
            <w:vAlign w:val="center"/>
          </w:tcPr>
          <w:p w14:paraId="5E5EB7A6" w14:textId="74CF8A15" w:rsidR="00BD6ADA" w:rsidRPr="005423EF" w:rsidRDefault="00BD6ADA" w:rsidP="00BD6ADA">
            <w:pPr>
              <w:pStyle w:val="bp"/>
              <w:spacing w:before="0" w:after="0"/>
            </w:pPr>
            <w:r w:rsidRPr="005423EF">
              <w:t>1.</w:t>
            </w:r>
          </w:p>
        </w:tc>
        <w:tc>
          <w:tcPr>
            <w:tcW w:w="5529" w:type="dxa"/>
            <w:vAlign w:val="center"/>
          </w:tcPr>
          <w:p w14:paraId="72B84972" w14:textId="52CE28CF" w:rsidR="00BD6ADA" w:rsidRPr="005423EF" w:rsidRDefault="00BD6ADA" w:rsidP="00BD6ADA">
            <w:pPr>
              <w:pStyle w:val="bp"/>
              <w:spacing w:before="0" w:after="0"/>
            </w:pPr>
            <w:r w:rsidRPr="005423EF">
              <w:t>User selects the record service from the menu</w:t>
            </w:r>
          </w:p>
        </w:tc>
        <w:tc>
          <w:tcPr>
            <w:tcW w:w="5670" w:type="dxa"/>
            <w:vAlign w:val="center"/>
          </w:tcPr>
          <w:p w14:paraId="22E69B11" w14:textId="59697F1E" w:rsidR="00BD6ADA" w:rsidRPr="005423EF" w:rsidRDefault="00BD6ADA" w:rsidP="00BD6ADA">
            <w:pPr>
              <w:pStyle w:val="bp"/>
              <w:spacing w:before="0" w:after="0"/>
            </w:pPr>
            <w:r w:rsidRPr="005423EF">
              <w:t>System prompts user to enter the room id.</w:t>
            </w:r>
          </w:p>
        </w:tc>
        <w:tc>
          <w:tcPr>
            <w:tcW w:w="708" w:type="dxa"/>
            <w:vAlign w:val="center"/>
          </w:tcPr>
          <w:p w14:paraId="03D7B060" w14:textId="77777777" w:rsidR="00BD6ADA" w:rsidRPr="005423EF" w:rsidRDefault="00BD6ADA" w:rsidP="00BD6ADA">
            <w:pPr>
              <w:pStyle w:val="bp"/>
              <w:numPr>
                <w:ilvl w:val="0"/>
                <w:numId w:val="35"/>
              </w:numPr>
              <w:spacing w:before="0" w:after="0"/>
            </w:pPr>
          </w:p>
        </w:tc>
        <w:tc>
          <w:tcPr>
            <w:tcW w:w="600" w:type="dxa"/>
          </w:tcPr>
          <w:p w14:paraId="0495F426" w14:textId="77777777" w:rsidR="00BD6ADA" w:rsidRPr="005423EF" w:rsidRDefault="00BD6ADA" w:rsidP="00141C12">
            <w:pPr>
              <w:pStyle w:val="bp"/>
              <w:spacing w:before="0" w:after="0"/>
            </w:pPr>
          </w:p>
        </w:tc>
      </w:tr>
      <w:tr w:rsidR="00BD6ADA" w14:paraId="641D7D3A" w14:textId="77777777" w:rsidTr="00BD6AD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562" w:type="dxa"/>
            <w:vAlign w:val="center"/>
          </w:tcPr>
          <w:p w14:paraId="265F0572" w14:textId="4BE89589" w:rsidR="00BD6ADA" w:rsidRPr="005423EF" w:rsidRDefault="00BD6ADA" w:rsidP="00BD6ADA">
            <w:pPr>
              <w:pStyle w:val="bp"/>
              <w:spacing w:before="0" w:after="0"/>
            </w:pPr>
            <w:r w:rsidRPr="005423EF">
              <w:t>2.</w:t>
            </w:r>
          </w:p>
        </w:tc>
        <w:tc>
          <w:tcPr>
            <w:tcW w:w="5529" w:type="dxa"/>
            <w:vAlign w:val="center"/>
          </w:tcPr>
          <w:p w14:paraId="26609CD0" w14:textId="62740E34" w:rsidR="00BD6ADA" w:rsidRPr="005423EF" w:rsidRDefault="00BD6ADA" w:rsidP="00BD6ADA">
            <w:pPr>
              <w:pStyle w:val="bp"/>
              <w:spacing w:before="0" w:after="0"/>
            </w:pPr>
            <w:r w:rsidRPr="005423EF">
              <w:t>User enters the room id which does not exist.</w:t>
            </w:r>
          </w:p>
        </w:tc>
        <w:tc>
          <w:tcPr>
            <w:tcW w:w="5670" w:type="dxa"/>
            <w:vAlign w:val="center"/>
          </w:tcPr>
          <w:p w14:paraId="636CAC74" w14:textId="0E56E08C" w:rsidR="00BD6ADA" w:rsidRPr="005423EF" w:rsidRDefault="00BD6ADA" w:rsidP="00BD6ADA">
            <w:pPr>
              <w:pStyle w:val="bp"/>
              <w:spacing w:before="0" w:after="0"/>
            </w:pPr>
            <w:r w:rsidRPr="005423EF">
              <w:t xml:space="preserve">System displays the message “No active booking for room id : “ </w:t>
            </w:r>
          </w:p>
        </w:tc>
        <w:tc>
          <w:tcPr>
            <w:tcW w:w="708" w:type="dxa"/>
            <w:vAlign w:val="center"/>
          </w:tcPr>
          <w:p w14:paraId="5B20D6A0" w14:textId="77777777" w:rsidR="00BD6ADA" w:rsidRPr="005423EF" w:rsidRDefault="00BD6ADA" w:rsidP="00BD6ADA">
            <w:pPr>
              <w:pStyle w:val="bp"/>
              <w:numPr>
                <w:ilvl w:val="0"/>
                <w:numId w:val="35"/>
              </w:numPr>
              <w:spacing w:before="0" w:after="0"/>
            </w:pPr>
          </w:p>
        </w:tc>
        <w:tc>
          <w:tcPr>
            <w:tcW w:w="600" w:type="dxa"/>
          </w:tcPr>
          <w:p w14:paraId="15D694F7" w14:textId="77777777" w:rsidR="00BD6ADA" w:rsidRPr="005423EF" w:rsidRDefault="00BD6ADA" w:rsidP="00141C12">
            <w:pPr>
              <w:pStyle w:val="bp"/>
              <w:spacing w:before="0" w:after="0"/>
            </w:pPr>
          </w:p>
        </w:tc>
      </w:tr>
      <w:tr w:rsidR="00BD6ADA" w14:paraId="221F8BEB" w14:textId="77777777" w:rsidTr="00BD6AD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562" w:type="dxa"/>
            <w:vAlign w:val="center"/>
          </w:tcPr>
          <w:p w14:paraId="104D6F0B" w14:textId="66B681D3" w:rsidR="00BD6ADA" w:rsidRPr="005423EF" w:rsidRDefault="00BD6ADA" w:rsidP="00BD6ADA">
            <w:pPr>
              <w:pStyle w:val="bp"/>
              <w:spacing w:before="0" w:after="0"/>
            </w:pPr>
            <w:r w:rsidRPr="005423EF">
              <w:t>3.</w:t>
            </w:r>
          </w:p>
        </w:tc>
        <w:tc>
          <w:tcPr>
            <w:tcW w:w="5529" w:type="dxa"/>
            <w:vAlign w:val="center"/>
          </w:tcPr>
          <w:p w14:paraId="05A9B518" w14:textId="49DAAEA1" w:rsidR="00BD6ADA" w:rsidRPr="005423EF" w:rsidRDefault="00BD6ADA" w:rsidP="00BD6ADA">
            <w:pPr>
              <w:pStyle w:val="bp"/>
              <w:spacing w:before="0" w:after="0"/>
            </w:pPr>
            <w:r w:rsidRPr="005423EF">
              <w:t>If user enters the existing room id.</w:t>
            </w:r>
          </w:p>
        </w:tc>
        <w:tc>
          <w:tcPr>
            <w:tcW w:w="5670" w:type="dxa"/>
            <w:vAlign w:val="center"/>
          </w:tcPr>
          <w:p w14:paraId="5A9500C1" w14:textId="23203744" w:rsidR="00BD6ADA" w:rsidRPr="005423EF" w:rsidRDefault="00BD6ADA" w:rsidP="00BD6ADA">
            <w:pPr>
              <w:pStyle w:val="bp"/>
              <w:spacing w:before="0" w:after="0"/>
            </w:pPr>
            <w:r w:rsidRPr="005423EF">
              <w:t>System runs with a normal flow.</w:t>
            </w:r>
          </w:p>
        </w:tc>
        <w:tc>
          <w:tcPr>
            <w:tcW w:w="708" w:type="dxa"/>
            <w:vAlign w:val="center"/>
          </w:tcPr>
          <w:p w14:paraId="214ADE4E" w14:textId="77777777" w:rsidR="00BD6ADA" w:rsidRPr="005423EF" w:rsidRDefault="00BD6ADA" w:rsidP="00BD6ADA">
            <w:pPr>
              <w:pStyle w:val="bp"/>
              <w:numPr>
                <w:ilvl w:val="0"/>
                <w:numId w:val="35"/>
              </w:numPr>
              <w:spacing w:before="0" w:after="0"/>
            </w:pPr>
          </w:p>
        </w:tc>
        <w:tc>
          <w:tcPr>
            <w:tcW w:w="600" w:type="dxa"/>
          </w:tcPr>
          <w:p w14:paraId="503F2948" w14:textId="77777777" w:rsidR="00BD6ADA" w:rsidRPr="005423EF" w:rsidRDefault="00BD6ADA" w:rsidP="00141C12">
            <w:pPr>
              <w:pStyle w:val="bp"/>
              <w:spacing w:before="0" w:after="0"/>
            </w:pPr>
          </w:p>
        </w:tc>
      </w:tr>
    </w:tbl>
    <w:p w14:paraId="1DBA162C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06F149FD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1B024A2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13069" w:type="dxa"/>
        <w:tblLook w:val="01E0" w:firstRow="1" w:lastRow="1" w:firstColumn="1" w:lastColumn="1" w:noHBand="0" w:noVBand="0"/>
      </w:tblPr>
      <w:tblGrid>
        <w:gridCol w:w="2400"/>
        <w:gridCol w:w="1944"/>
        <w:gridCol w:w="2192"/>
        <w:gridCol w:w="2203"/>
        <w:gridCol w:w="2141"/>
        <w:gridCol w:w="2189"/>
      </w:tblGrid>
      <w:tr w:rsidR="00780A9A" w:rsidRPr="003F7E88" w14:paraId="25A00C53" w14:textId="77777777" w:rsidTr="003D3AE1">
        <w:trPr>
          <w:trHeight w:val="536"/>
        </w:trPr>
        <w:tc>
          <w:tcPr>
            <w:tcW w:w="130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7A3DC3" w14:textId="77777777" w:rsidR="00780A9A" w:rsidRPr="003F7E88" w:rsidRDefault="00A37650" w:rsidP="003D3AE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5423EF" w:rsidRPr="003F7E88" w14:paraId="3713472B" w14:textId="77777777" w:rsidTr="005423EF">
        <w:trPr>
          <w:trHeight w:val="35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05A59F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AF739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F255D9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D4588D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5D04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24BA7E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5423EF" w14:paraId="1655BE45" w14:textId="77777777" w:rsidTr="005423EF">
        <w:trPr>
          <w:trHeight w:val="372"/>
        </w:trPr>
        <w:tc>
          <w:tcPr>
            <w:tcW w:w="2400" w:type="dxa"/>
            <w:tcBorders>
              <w:top w:val="single" w:sz="4" w:space="0" w:color="auto"/>
            </w:tcBorders>
            <w:shd w:val="clear" w:color="auto" w:fill="E0E0E0"/>
          </w:tcPr>
          <w:p w14:paraId="799E1CD3" w14:textId="0B624EA3" w:rsidR="00780A9A" w:rsidRPr="005423EF" w:rsidRDefault="005423EF" w:rsidP="004F4FB4">
            <w:pPr>
              <w:pStyle w:val="bp"/>
              <w:spacing w:before="0" w:after="0"/>
            </w:pPr>
            <w:r w:rsidRPr="005423EF">
              <w:t>Room ID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41C4D38C" w14:textId="5CB34F96" w:rsidR="00780A9A" w:rsidRPr="005423EF" w:rsidRDefault="005423EF" w:rsidP="004F4FB4">
            <w:pPr>
              <w:pStyle w:val="bp"/>
              <w:spacing w:before="0" w:after="0"/>
            </w:pPr>
            <w:r w:rsidRPr="005423EF">
              <w:t>101</w:t>
            </w:r>
          </w:p>
        </w:tc>
        <w:tc>
          <w:tcPr>
            <w:tcW w:w="2192" w:type="dxa"/>
            <w:tcBorders>
              <w:top w:val="single" w:sz="4" w:space="0" w:color="auto"/>
            </w:tcBorders>
          </w:tcPr>
          <w:p w14:paraId="36F4764E" w14:textId="5E25A361" w:rsidR="00780A9A" w:rsidRDefault="005423EF" w:rsidP="004F4FB4">
            <w:pPr>
              <w:pStyle w:val="bp"/>
              <w:spacing w:before="0" w:after="0"/>
            </w:pPr>
            <w:r>
              <w:t>201</w:t>
            </w:r>
          </w:p>
        </w:tc>
        <w:tc>
          <w:tcPr>
            <w:tcW w:w="2203" w:type="dxa"/>
            <w:tcBorders>
              <w:top w:val="single" w:sz="4" w:space="0" w:color="auto"/>
            </w:tcBorders>
          </w:tcPr>
          <w:p w14:paraId="5B6B5D02" w14:textId="07468300" w:rsidR="00780A9A" w:rsidRDefault="005423EF" w:rsidP="004F4FB4">
            <w:pPr>
              <w:pStyle w:val="bp"/>
              <w:spacing w:before="0" w:after="0"/>
            </w:pPr>
            <w:r>
              <w:t>301</w:t>
            </w:r>
          </w:p>
        </w:tc>
        <w:tc>
          <w:tcPr>
            <w:tcW w:w="2141" w:type="dxa"/>
            <w:tcBorders>
              <w:top w:val="single" w:sz="4" w:space="0" w:color="auto"/>
            </w:tcBorders>
          </w:tcPr>
          <w:p w14:paraId="40DC0B4A" w14:textId="72BB0E8B" w:rsidR="00780A9A" w:rsidRDefault="005423EF" w:rsidP="004F4FB4">
            <w:pPr>
              <w:pStyle w:val="bp"/>
              <w:spacing w:before="0" w:after="0"/>
            </w:pPr>
            <w:r>
              <w:t>200</w:t>
            </w:r>
            <w:r w:rsidR="00C1140E">
              <w:t xml:space="preserve"> (System will display “No active booking for room id: 200”)</w:t>
            </w:r>
          </w:p>
        </w:tc>
        <w:tc>
          <w:tcPr>
            <w:tcW w:w="2188" w:type="dxa"/>
            <w:tcBorders>
              <w:top w:val="single" w:sz="4" w:space="0" w:color="auto"/>
            </w:tcBorders>
          </w:tcPr>
          <w:p w14:paraId="54A9EF7F" w14:textId="72E32B46" w:rsidR="00780A9A" w:rsidRDefault="00C1140E" w:rsidP="004F4FB4">
            <w:pPr>
              <w:pStyle w:val="bp"/>
              <w:spacing w:before="0" w:after="0"/>
            </w:pPr>
            <w:r>
              <w:t>N</w:t>
            </w:r>
            <w:r w:rsidR="005423EF">
              <w:t>ull</w:t>
            </w:r>
            <w:r>
              <w:t xml:space="preserve"> (System will </w:t>
            </w:r>
            <w:r w:rsidR="00724CBD">
              <w:t xml:space="preserve">display </w:t>
            </w:r>
            <w:proofErr w:type="spellStart"/>
            <w:r w:rsidR="00724CBD" w:rsidRPr="00724CBD">
              <w:t>RecordServiceUI</w:t>
            </w:r>
            <w:proofErr w:type="spellEnd"/>
            <w:r w:rsidR="00724CBD" w:rsidRPr="00724CBD">
              <w:t>: User reset at input cost</w:t>
            </w:r>
            <w:r w:rsidR="00724CBD">
              <w:t>” and display the service type menu)</w:t>
            </w:r>
          </w:p>
        </w:tc>
      </w:tr>
      <w:tr w:rsidR="005423EF" w14:paraId="0E561607" w14:textId="77777777" w:rsidTr="005423EF">
        <w:trPr>
          <w:trHeight w:val="350"/>
        </w:trPr>
        <w:tc>
          <w:tcPr>
            <w:tcW w:w="2400" w:type="dxa"/>
            <w:shd w:val="clear" w:color="auto" w:fill="E0E0E0"/>
          </w:tcPr>
          <w:p w14:paraId="72711C74" w14:textId="023E04D6" w:rsidR="00780A9A" w:rsidRPr="005423EF" w:rsidRDefault="005423EF" w:rsidP="004F4FB4">
            <w:pPr>
              <w:pStyle w:val="bp"/>
              <w:spacing w:before="0" w:after="0"/>
            </w:pPr>
            <w:r w:rsidRPr="005423EF">
              <w:t>Service Type</w:t>
            </w:r>
          </w:p>
        </w:tc>
        <w:tc>
          <w:tcPr>
            <w:tcW w:w="1944" w:type="dxa"/>
          </w:tcPr>
          <w:p w14:paraId="785D819A" w14:textId="3210DFE2" w:rsidR="00780A9A" w:rsidRPr="005423EF" w:rsidRDefault="005423EF" w:rsidP="004F4FB4">
            <w:pPr>
              <w:pStyle w:val="bp"/>
              <w:spacing w:before="0" w:after="0"/>
            </w:pPr>
            <w:r w:rsidRPr="005423EF">
              <w:t>BAR_FRIDGE</w:t>
            </w:r>
          </w:p>
        </w:tc>
        <w:tc>
          <w:tcPr>
            <w:tcW w:w="2192" w:type="dxa"/>
          </w:tcPr>
          <w:p w14:paraId="3641EDB4" w14:textId="25B581EF" w:rsidR="00780A9A" w:rsidRDefault="005423EF" w:rsidP="005423EF">
            <w:pPr>
              <w:pStyle w:val="bp"/>
              <w:spacing w:before="0" w:after="0"/>
            </w:pPr>
            <w:r>
              <w:t>RESTAURANT</w:t>
            </w:r>
          </w:p>
        </w:tc>
        <w:tc>
          <w:tcPr>
            <w:tcW w:w="2203" w:type="dxa"/>
          </w:tcPr>
          <w:p w14:paraId="1A48D681" w14:textId="286B5A31" w:rsidR="00780A9A" w:rsidRDefault="005423EF" w:rsidP="004F4FB4">
            <w:pPr>
              <w:pStyle w:val="bp"/>
              <w:spacing w:before="0" w:after="0"/>
            </w:pPr>
            <w:r>
              <w:t>ROOM_SERVICE</w:t>
            </w:r>
          </w:p>
        </w:tc>
        <w:tc>
          <w:tcPr>
            <w:tcW w:w="2141" w:type="dxa"/>
          </w:tcPr>
          <w:p w14:paraId="2015850E" w14:textId="77777777" w:rsidR="00724CBD" w:rsidRDefault="00724CBD" w:rsidP="00724CBD">
            <w:pPr>
              <w:pStyle w:val="bp"/>
            </w:pPr>
            <w:r>
              <w:t>N</w:t>
            </w:r>
            <w:r w:rsidR="005423EF">
              <w:t>ull</w:t>
            </w:r>
            <w:r>
              <w:t xml:space="preserve"> (System will display “</w:t>
            </w:r>
            <w:proofErr w:type="spellStart"/>
            <w:r>
              <w:t>RecordServiceUI</w:t>
            </w:r>
            <w:proofErr w:type="spellEnd"/>
            <w:r>
              <w:t>: User cancelled at enter service type</w:t>
            </w:r>
          </w:p>
          <w:p w14:paraId="7759CA9B" w14:textId="7ECF5455" w:rsidR="00780A9A" w:rsidRDefault="00724CBD" w:rsidP="00724CBD">
            <w:pPr>
              <w:pStyle w:val="bp"/>
              <w:spacing w:before="0" w:after="0"/>
            </w:pPr>
            <w:r>
              <w:t>Pay for service cancelled</w:t>
            </w:r>
            <w:r>
              <w:t>” and display the main menu)</w:t>
            </w:r>
          </w:p>
        </w:tc>
        <w:tc>
          <w:tcPr>
            <w:tcW w:w="2188" w:type="dxa"/>
          </w:tcPr>
          <w:p w14:paraId="4ABEA1E8" w14:textId="1985C83F" w:rsidR="00780A9A" w:rsidRDefault="005423EF" w:rsidP="004F4FB4">
            <w:pPr>
              <w:pStyle w:val="bp"/>
              <w:spacing w:before="0" w:after="0"/>
            </w:pPr>
            <w:r>
              <w:t>BAR_FRIDGE</w:t>
            </w:r>
          </w:p>
        </w:tc>
      </w:tr>
      <w:tr w:rsidR="005423EF" w14:paraId="2FB50941" w14:textId="77777777" w:rsidTr="005423EF">
        <w:trPr>
          <w:trHeight w:val="350"/>
        </w:trPr>
        <w:tc>
          <w:tcPr>
            <w:tcW w:w="2400" w:type="dxa"/>
            <w:shd w:val="clear" w:color="auto" w:fill="E0E0E0"/>
          </w:tcPr>
          <w:p w14:paraId="1797CEBB" w14:textId="088C6979" w:rsidR="0093214E" w:rsidRPr="005423EF" w:rsidRDefault="005423EF" w:rsidP="00C074E2">
            <w:pPr>
              <w:pStyle w:val="bp"/>
              <w:spacing w:before="0" w:after="0"/>
            </w:pPr>
            <w:r w:rsidRPr="005423EF">
              <w:t>Cost</w:t>
            </w:r>
          </w:p>
        </w:tc>
        <w:tc>
          <w:tcPr>
            <w:tcW w:w="1944" w:type="dxa"/>
          </w:tcPr>
          <w:p w14:paraId="35E29AA6" w14:textId="7DCBDBF8" w:rsidR="0093214E" w:rsidRPr="005423EF" w:rsidRDefault="005423EF" w:rsidP="00C074E2">
            <w:pPr>
              <w:pStyle w:val="bp"/>
              <w:spacing w:before="0" w:after="0"/>
            </w:pPr>
            <w:r w:rsidRPr="005423EF">
              <w:t>200</w:t>
            </w:r>
          </w:p>
        </w:tc>
        <w:tc>
          <w:tcPr>
            <w:tcW w:w="2192" w:type="dxa"/>
          </w:tcPr>
          <w:p w14:paraId="5153AD6B" w14:textId="3287E4DA" w:rsidR="0093214E" w:rsidRDefault="005423EF" w:rsidP="00C074E2">
            <w:pPr>
              <w:pStyle w:val="bp"/>
              <w:spacing w:before="0" w:after="0"/>
            </w:pPr>
            <w:r>
              <w:t>200</w:t>
            </w:r>
          </w:p>
        </w:tc>
        <w:tc>
          <w:tcPr>
            <w:tcW w:w="2203" w:type="dxa"/>
          </w:tcPr>
          <w:p w14:paraId="1230B6EB" w14:textId="6AD46218" w:rsidR="0093214E" w:rsidRDefault="005423EF" w:rsidP="004F4FB4">
            <w:pPr>
              <w:pStyle w:val="bp"/>
              <w:spacing w:before="0" w:after="0"/>
            </w:pPr>
            <w:r>
              <w:t>300</w:t>
            </w:r>
          </w:p>
        </w:tc>
        <w:tc>
          <w:tcPr>
            <w:tcW w:w="2141" w:type="dxa"/>
          </w:tcPr>
          <w:p w14:paraId="71E60F10" w14:textId="33AC94A5" w:rsidR="0093214E" w:rsidRDefault="005423EF" w:rsidP="004F4FB4">
            <w:pPr>
              <w:pStyle w:val="bp"/>
              <w:spacing w:before="0" w:after="0"/>
            </w:pPr>
            <w:r>
              <w:t>0</w:t>
            </w:r>
            <w:r w:rsidR="00724CBD">
              <w:t xml:space="preserve"> (System will display “</w:t>
            </w:r>
            <w:r w:rsidR="00724CBD" w:rsidRPr="00724CBD">
              <w:t>Invalid number, please try again</w:t>
            </w:r>
            <w:r w:rsidR="00724CBD">
              <w:t>”)</w:t>
            </w:r>
          </w:p>
        </w:tc>
        <w:tc>
          <w:tcPr>
            <w:tcW w:w="2188" w:type="dxa"/>
          </w:tcPr>
          <w:p w14:paraId="21DCD3C6" w14:textId="659D7D81" w:rsidR="0093214E" w:rsidRDefault="005423EF" w:rsidP="004F4FB4">
            <w:pPr>
              <w:pStyle w:val="bp"/>
              <w:spacing w:before="0" w:after="0"/>
            </w:pPr>
            <w:r>
              <w:t>0</w:t>
            </w:r>
            <w:r w:rsidR="00724CBD">
              <w:t xml:space="preserve"> </w:t>
            </w:r>
            <w:r w:rsidR="00724CBD">
              <w:t>(System will display “</w:t>
            </w:r>
            <w:r w:rsidR="00724CBD" w:rsidRPr="00724CBD">
              <w:t>Invalid number, please try again</w:t>
            </w:r>
            <w:r w:rsidR="00724CBD">
              <w:t>”)</w:t>
            </w:r>
          </w:p>
        </w:tc>
      </w:tr>
    </w:tbl>
    <w:p w14:paraId="4F30D08A" w14:textId="77777777" w:rsidR="00780A9A" w:rsidRDefault="00780A9A" w:rsidP="00780A9A">
      <w:pPr>
        <w:pStyle w:val="bp"/>
        <w:spacing w:before="0" w:after="0"/>
      </w:pPr>
    </w:p>
    <w:p w14:paraId="1EBD1461" w14:textId="1BC694C6" w:rsidR="00737D77" w:rsidRDefault="00737D77" w:rsidP="00374830">
      <w:pPr>
        <w:pStyle w:val="bp"/>
        <w:spacing w:before="0" w:after="0"/>
      </w:pPr>
    </w:p>
    <w:p w14:paraId="2C4638E9" w14:textId="77777777" w:rsidR="00737D77" w:rsidRDefault="00737D77">
      <w:r>
        <w:br w:type="page"/>
      </w:r>
    </w:p>
    <w:p w14:paraId="4D29B964" w14:textId="1B8699BD" w:rsidR="00737D77" w:rsidRDefault="00737D77" w:rsidP="00374830">
      <w:pPr>
        <w:pStyle w:val="bp"/>
        <w:spacing w:before="0"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7B16D3" wp14:editId="7535235B">
            <wp:simplePos x="0" y="0"/>
            <wp:positionH relativeFrom="column">
              <wp:posOffset>285750</wp:posOffset>
            </wp:positionH>
            <wp:positionV relativeFrom="page">
              <wp:posOffset>1152525</wp:posOffset>
            </wp:positionV>
            <wp:extent cx="3648075" cy="5676900"/>
            <wp:effectExtent l="0" t="0" r="9525" b="0"/>
            <wp:wrapSquare wrapText="bothSides"/>
            <wp:docPr id="1" name="Picture 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5828E" w14:textId="136D4BE1" w:rsidR="00737D77" w:rsidRDefault="00737D77" w:rsidP="00374830">
      <w:pPr>
        <w:pStyle w:val="bp"/>
        <w:spacing w:before="0" w:after="0"/>
      </w:pPr>
    </w:p>
    <w:p w14:paraId="08616B0A" w14:textId="78CAEA2C" w:rsidR="00737D77" w:rsidRDefault="00737D77" w:rsidP="00374830">
      <w:pPr>
        <w:pStyle w:val="bp"/>
        <w:spacing w:before="0" w:after="0"/>
      </w:pPr>
    </w:p>
    <w:p w14:paraId="6160B730" w14:textId="6B4F1471" w:rsidR="00737D77" w:rsidRDefault="00737D77" w:rsidP="00374830">
      <w:pPr>
        <w:pStyle w:val="bp"/>
        <w:spacing w:before="0" w:after="0"/>
      </w:pPr>
    </w:p>
    <w:p w14:paraId="52BF7453" w14:textId="77777777" w:rsidR="00737D77" w:rsidRDefault="00737D77" w:rsidP="00374830">
      <w:pPr>
        <w:pStyle w:val="bp"/>
        <w:spacing w:before="0" w:after="0"/>
      </w:pPr>
    </w:p>
    <w:p w14:paraId="118A76CF" w14:textId="4DB05EBB" w:rsidR="00737D77" w:rsidRDefault="00737D77" w:rsidP="00374830">
      <w:pPr>
        <w:pStyle w:val="bp"/>
        <w:spacing w:before="0" w:after="0"/>
      </w:pPr>
    </w:p>
    <w:p w14:paraId="0357D80E" w14:textId="27C3AD2C" w:rsidR="00737D77" w:rsidRDefault="00737D77" w:rsidP="00374830">
      <w:pPr>
        <w:pStyle w:val="bp"/>
        <w:spacing w:before="0" w:after="0"/>
      </w:pPr>
    </w:p>
    <w:p w14:paraId="427AAE29" w14:textId="6840FC22" w:rsidR="00737D77" w:rsidRDefault="00737D77" w:rsidP="00374830">
      <w:pPr>
        <w:pStyle w:val="bp"/>
        <w:spacing w:before="0" w:after="0"/>
      </w:pPr>
    </w:p>
    <w:p w14:paraId="581632C8" w14:textId="517A03FA" w:rsidR="00737D77" w:rsidRDefault="00737D77" w:rsidP="00374830">
      <w:pPr>
        <w:pStyle w:val="bp"/>
        <w:spacing w:before="0" w:after="0"/>
      </w:pPr>
    </w:p>
    <w:p w14:paraId="2EEC68EA" w14:textId="77777777" w:rsidR="00737D77" w:rsidRDefault="00737D77" w:rsidP="00374830">
      <w:pPr>
        <w:pStyle w:val="bp"/>
        <w:spacing w:before="0" w:after="0"/>
      </w:pPr>
    </w:p>
    <w:p w14:paraId="0E38DD38" w14:textId="4460158F" w:rsidR="00737D77" w:rsidRDefault="00737D77" w:rsidP="00374830">
      <w:pPr>
        <w:pStyle w:val="bp"/>
        <w:spacing w:before="0" w:after="0"/>
      </w:pPr>
    </w:p>
    <w:p w14:paraId="1B1CB4D4" w14:textId="77777777" w:rsidR="00737D77" w:rsidRDefault="00737D77" w:rsidP="00374830">
      <w:pPr>
        <w:pStyle w:val="bp"/>
        <w:spacing w:before="0" w:after="0"/>
      </w:pPr>
    </w:p>
    <w:p w14:paraId="5A95DEAB" w14:textId="77777777" w:rsidR="00737D77" w:rsidRDefault="00737D77" w:rsidP="00374830">
      <w:pPr>
        <w:pStyle w:val="bp"/>
        <w:spacing w:before="0" w:after="0"/>
      </w:pPr>
    </w:p>
    <w:p w14:paraId="16ACDB48" w14:textId="77777777" w:rsidR="00737D77" w:rsidRDefault="00737D77" w:rsidP="00374830">
      <w:pPr>
        <w:pStyle w:val="bp"/>
        <w:spacing w:before="0" w:after="0"/>
      </w:pPr>
    </w:p>
    <w:p w14:paraId="401B2F18" w14:textId="77777777" w:rsidR="00737D77" w:rsidRDefault="00737D77" w:rsidP="00374830">
      <w:pPr>
        <w:pStyle w:val="bp"/>
        <w:spacing w:before="0" w:after="0"/>
      </w:pPr>
    </w:p>
    <w:p w14:paraId="561041AA" w14:textId="77777777" w:rsidR="00737D77" w:rsidRDefault="00737D77" w:rsidP="00374830">
      <w:pPr>
        <w:pStyle w:val="bp"/>
        <w:spacing w:before="0" w:after="0"/>
      </w:pPr>
    </w:p>
    <w:p w14:paraId="3DE7C3CD" w14:textId="77777777" w:rsidR="00737D77" w:rsidRDefault="00737D77" w:rsidP="00374830">
      <w:pPr>
        <w:pStyle w:val="bp"/>
        <w:spacing w:before="0" w:after="0"/>
      </w:pPr>
    </w:p>
    <w:p w14:paraId="23ECBAB8" w14:textId="5F1C1609" w:rsidR="00737D77" w:rsidRDefault="00737D77" w:rsidP="00374830">
      <w:pPr>
        <w:pStyle w:val="bp"/>
        <w:spacing w:before="0" w:after="0"/>
      </w:pPr>
    </w:p>
    <w:p w14:paraId="37D7DF37" w14:textId="77777777" w:rsidR="00737D77" w:rsidRDefault="00737D77" w:rsidP="00374830">
      <w:pPr>
        <w:pStyle w:val="bp"/>
        <w:spacing w:before="0" w:after="0"/>
      </w:pPr>
    </w:p>
    <w:p w14:paraId="2A05171F" w14:textId="77777777" w:rsidR="00737D77" w:rsidRDefault="00737D77" w:rsidP="00374830">
      <w:pPr>
        <w:pStyle w:val="bp"/>
        <w:spacing w:before="0" w:after="0"/>
      </w:pPr>
    </w:p>
    <w:p w14:paraId="6FA5071E" w14:textId="77777777" w:rsidR="00737D77" w:rsidRDefault="00737D77" w:rsidP="00374830">
      <w:pPr>
        <w:pStyle w:val="bp"/>
        <w:spacing w:before="0" w:after="0"/>
      </w:pPr>
    </w:p>
    <w:p w14:paraId="407F1F24" w14:textId="77777777" w:rsidR="00737D77" w:rsidRDefault="00737D77" w:rsidP="00374830">
      <w:pPr>
        <w:pStyle w:val="bp"/>
        <w:spacing w:before="0" w:after="0"/>
      </w:pPr>
    </w:p>
    <w:p w14:paraId="455ABEAC" w14:textId="3949878A" w:rsidR="00737D77" w:rsidRDefault="00737D77" w:rsidP="00374830">
      <w:pPr>
        <w:pStyle w:val="bp"/>
        <w:spacing w:before="0" w:after="0"/>
      </w:pPr>
    </w:p>
    <w:p w14:paraId="67A038BF" w14:textId="77777777" w:rsidR="00737D77" w:rsidRDefault="00737D77" w:rsidP="00374830">
      <w:pPr>
        <w:pStyle w:val="bp"/>
        <w:spacing w:before="0" w:after="0"/>
      </w:pPr>
    </w:p>
    <w:p w14:paraId="118DB53C" w14:textId="32F07994" w:rsidR="00737D77" w:rsidRDefault="00737D77" w:rsidP="00374830">
      <w:pPr>
        <w:pStyle w:val="bp"/>
        <w:spacing w:before="0" w:after="0"/>
      </w:pPr>
    </w:p>
    <w:p w14:paraId="1BF1DB4D" w14:textId="3C472C1B" w:rsidR="00737D77" w:rsidRDefault="00737D77" w:rsidP="00374830">
      <w:pPr>
        <w:pStyle w:val="bp"/>
        <w:spacing w:before="0" w:after="0"/>
      </w:pPr>
    </w:p>
    <w:p w14:paraId="753CD384" w14:textId="77777777" w:rsidR="00737D77" w:rsidRDefault="00737D77" w:rsidP="00374830">
      <w:pPr>
        <w:pStyle w:val="bp"/>
        <w:spacing w:before="0" w:after="0"/>
      </w:pPr>
    </w:p>
    <w:p w14:paraId="3650B68D" w14:textId="69FC7B8F" w:rsidR="00737D77" w:rsidRDefault="00737D77" w:rsidP="00374830">
      <w:pPr>
        <w:pStyle w:val="bp"/>
        <w:spacing w:before="0" w:after="0"/>
      </w:pPr>
    </w:p>
    <w:p w14:paraId="05C57F3E" w14:textId="77777777" w:rsidR="00737D77" w:rsidRDefault="00737D77" w:rsidP="00374830">
      <w:pPr>
        <w:pStyle w:val="bp"/>
        <w:spacing w:before="0" w:after="0"/>
      </w:pPr>
    </w:p>
    <w:p w14:paraId="4B10CB83" w14:textId="77777777" w:rsidR="00737D77" w:rsidRDefault="00737D77" w:rsidP="00374830">
      <w:pPr>
        <w:pStyle w:val="bp"/>
        <w:spacing w:before="0" w:after="0"/>
      </w:pPr>
    </w:p>
    <w:p w14:paraId="12E70363" w14:textId="77777777" w:rsidR="00737D77" w:rsidRDefault="00737D77" w:rsidP="00374830">
      <w:pPr>
        <w:pStyle w:val="bp"/>
        <w:spacing w:before="0" w:after="0"/>
      </w:pPr>
    </w:p>
    <w:p w14:paraId="2CA539DF" w14:textId="77777777" w:rsidR="00737D77" w:rsidRDefault="00737D77" w:rsidP="00374830">
      <w:pPr>
        <w:pStyle w:val="bp"/>
        <w:spacing w:before="0" w:after="0"/>
      </w:pPr>
    </w:p>
    <w:p w14:paraId="64D5408D" w14:textId="77777777" w:rsidR="00737D77" w:rsidRDefault="00737D77" w:rsidP="00374830">
      <w:pPr>
        <w:pStyle w:val="bp"/>
        <w:spacing w:before="0" w:after="0"/>
      </w:pPr>
    </w:p>
    <w:p w14:paraId="61C253A8" w14:textId="0FF226E8" w:rsidR="00737D77" w:rsidRDefault="00737D77" w:rsidP="00374830">
      <w:pPr>
        <w:pStyle w:val="bp"/>
        <w:spacing w:before="0" w:after="0"/>
      </w:pPr>
    </w:p>
    <w:p w14:paraId="472C029A" w14:textId="77777777" w:rsidR="00737D77" w:rsidRDefault="00737D77" w:rsidP="00374830">
      <w:pPr>
        <w:pStyle w:val="bp"/>
        <w:spacing w:before="0" w:after="0"/>
      </w:pPr>
    </w:p>
    <w:p w14:paraId="26E3F8EC" w14:textId="5F601DE2" w:rsidR="00737D77" w:rsidRDefault="00737D77" w:rsidP="00374830">
      <w:pPr>
        <w:pStyle w:val="bp"/>
        <w:spacing w:before="0" w:after="0"/>
      </w:pPr>
    </w:p>
    <w:p w14:paraId="622E0D71" w14:textId="36857117" w:rsidR="0004651B" w:rsidRDefault="00737D77" w:rsidP="00374830">
      <w:pPr>
        <w:pStyle w:val="bp"/>
        <w:spacing w:before="0" w:after="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504736" wp14:editId="3B8AE19A">
            <wp:simplePos x="0" y="0"/>
            <wp:positionH relativeFrom="column">
              <wp:posOffset>0</wp:posOffset>
            </wp:positionH>
            <wp:positionV relativeFrom="page">
              <wp:posOffset>1038225</wp:posOffset>
            </wp:positionV>
            <wp:extent cx="3019425" cy="4324350"/>
            <wp:effectExtent l="0" t="0" r="9525" b="0"/>
            <wp:wrapSquare wrapText="bothSides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6C7B3" w14:textId="77777777" w:rsidR="004B6592" w:rsidRDefault="004B6592">
      <w:r>
        <w:separator/>
      </w:r>
    </w:p>
  </w:endnote>
  <w:endnote w:type="continuationSeparator" w:id="0">
    <w:p w14:paraId="36DFCC26" w14:textId="77777777" w:rsidR="004B6592" w:rsidRDefault="004B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D3211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6697BB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B27FC" w14:textId="678FEADA" w:rsidR="00854B91" w:rsidRDefault="00854B91">
    <w:pPr>
      <w:pStyle w:val="Footer"/>
    </w:pPr>
    <w:r>
      <w:t xml:space="preserve">Kanchan </w:t>
    </w:r>
    <w:proofErr w:type="spellStart"/>
    <w:r>
      <w:t>Bala</w:t>
    </w:r>
    <w:proofErr w:type="spellEnd"/>
    <w:r>
      <w:t>(11635336)</w:t>
    </w:r>
  </w:p>
  <w:p w14:paraId="3AB17090" w14:textId="5A12462E" w:rsidR="008D2261" w:rsidRDefault="008D2261">
    <w:pPr>
      <w:pStyle w:val="Footer"/>
      <w:ind w:right="3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41E2D" w14:textId="77777777" w:rsidR="004B6592" w:rsidRDefault="004B6592">
      <w:r>
        <w:separator/>
      </w:r>
    </w:p>
  </w:footnote>
  <w:footnote w:type="continuationSeparator" w:id="0">
    <w:p w14:paraId="504B12CB" w14:textId="77777777" w:rsidR="004B6592" w:rsidRDefault="004B6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1AC2B644" w14:textId="77777777">
      <w:tc>
        <w:tcPr>
          <w:tcW w:w="6379" w:type="dxa"/>
        </w:tcPr>
        <w:p w14:paraId="378C61CF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1F910D94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3F11DAA5" w14:textId="77777777">
      <w:tc>
        <w:tcPr>
          <w:tcW w:w="6379" w:type="dxa"/>
        </w:tcPr>
        <w:p w14:paraId="3AD71DD4" w14:textId="4F7DCC6B" w:rsidR="00A37650" w:rsidRDefault="00D365E4" w:rsidP="00B71A35">
          <w:r>
            <w:t>Hotel Reservation System Reported Bug Use Case 1.2</w:t>
          </w:r>
        </w:p>
      </w:tc>
      <w:tc>
        <w:tcPr>
          <w:tcW w:w="3179" w:type="dxa"/>
        </w:tcPr>
        <w:p w14:paraId="69A020A9" w14:textId="69D5CB45" w:rsidR="00A37650" w:rsidRDefault="00A37650" w:rsidP="00B71A35">
          <w:r>
            <w:t xml:space="preserve">  Date:  </w:t>
          </w:r>
          <w:r w:rsidR="002263AD">
            <w:t>13/10</w:t>
          </w:r>
          <w:r>
            <w:t>/</w:t>
          </w:r>
          <w:r w:rsidR="002263AD">
            <w:t>2018</w:t>
          </w:r>
        </w:p>
      </w:tc>
    </w:tr>
  </w:tbl>
  <w:p w14:paraId="2AFDD152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FB4418"/>
    <w:multiLevelType w:val="hybridMultilevel"/>
    <w:tmpl w:val="F25441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0B4316"/>
    <w:multiLevelType w:val="hybridMultilevel"/>
    <w:tmpl w:val="1A1AC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C33AF"/>
    <w:multiLevelType w:val="multilevel"/>
    <w:tmpl w:val="ECFC2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C17FD3"/>
    <w:multiLevelType w:val="hybridMultilevel"/>
    <w:tmpl w:val="998CF430"/>
    <w:lvl w:ilvl="0" w:tplc="C88E8E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8"/>
  </w:num>
  <w:num w:numId="16">
    <w:abstractNumId w:val="26"/>
  </w:num>
  <w:num w:numId="17">
    <w:abstractNumId w:val="25"/>
  </w:num>
  <w:num w:numId="18">
    <w:abstractNumId w:val="22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5"/>
  </w:num>
  <w:num w:numId="25">
    <w:abstractNumId w:val="2"/>
  </w:num>
  <w:num w:numId="26">
    <w:abstractNumId w:val="21"/>
  </w:num>
  <w:num w:numId="27">
    <w:abstractNumId w:val="31"/>
  </w:num>
  <w:num w:numId="28">
    <w:abstractNumId w:val="17"/>
  </w:num>
  <w:num w:numId="29">
    <w:abstractNumId w:val="30"/>
  </w:num>
  <w:num w:numId="30">
    <w:abstractNumId w:val="10"/>
  </w:num>
  <w:num w:numId="31">
    <w:abstractNumId w:val="23"/>
  </w:num>
  <w:num w:numId="32">
    <w:abstractNumId w:val="27"/>
  </w:num>
  <w:num w:numId="33">
    <w:abstractNumId w:val="11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57E70"/>
    <w:rsid w:val="00090A99"/>
    <w:rsid w:val="00096482"/>
    <w:rsid w:val="000D5952"/>
    <w:rsid w:val="000E3C24"/>
    <w:rsid w:val="000F4382"/>
    <w:rsid w:val="00127DBF"/>
    <w:rsid w:val="00141C12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63AD"/>
    <w:rsid w:val="00291668"/>
    <w:rsid w:val="002A3CE1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3AE1"/>
    <w:rsid w:val="003E438C"/>
    <w:rsid w:val="003F1D6E"/>
    <w:rsid w:val="00434231"/>
    <w:rsid w:val="0046703C"/>
    <w:rsid w:val="004A0610"/>
    <w:rsid w:val="004A279E"/>
    <w:rsid w:val="004A4B81"/>
    <w:rsid w:val="004A71EF"/>
    <w:rsid w:val="004B6592"/>
    <w:rsid w:val="004D1C11"/>
    <w:rsid w:val="004E420D"/>
    <w:rsid w:val="004F4FB4"/>
    <w:rsid w:val="004F7B53"/>
    <w:rsid w:val="004F7C17"/>
    <w:rsid w:val="00520EF0"/>
    <w:rsid w:val="00531B5A"/>
    <w:rsid w:val="00536681"/>
    <w:rsid w:val="005423EF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4CBD"/>
    <w:rsid w:val="007275A3"/>
    <w:rsid w:val="00737D77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B91"/>
    <w:rsid w:val="00854E58"/>
    <w:rsid w:val="00857786"/>
    <w:rsid w:val="008608BC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539C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D6ADA"/>
    <w:rsid w:val="00BE784F"/>
    <w:rsid w:val="00C05D0A"/>
    <w:rsid w:val="00C070A0"/>
    <w:rsid w:val="00C07137"/>
    <w:rsid w:val="00C074E2"/>
    <w:rsid w:val="00C1140E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65E4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168A"/>
    <w:rsid w:val="00DF0CB1"/>
    <w:rsid w:val="00DF1585"/>
    <w:rsid w:val="00E00397"/>
    <w:rsid w:val="00E03D51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9CCD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2A3C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854B91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134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Rinky Kaushal</cp:lastModifiedBy>
  <cp:revision>10</cp:revision>
  <cp:lastPrinted>2003-10-05T22:49:00Z</cp:lastPrinted>
  <dcterms:created xsi:type="dcterms:W3CDTF">2018-10-13T00:35:00Z</dcterms:created>
  <dcterms:modified xsi:type="dcterms:W3CDTF">2018-10-14T08:13:00Z</dcterms:modified>
</cp:coreProperties>
</file>