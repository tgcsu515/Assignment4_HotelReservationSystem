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D6" w:rsidRDefault="00A30AD6" w:rsidP="00374830">
      <w:pPr>
        <w:pStyle w:val="bp"/>
        <w:spacing w:before="0" w:after="0"/>
      </w:pPr>
    </w:p>
    <w:p w:rsidR="007619CF" w:rsidRPr="007619CF" w:rsidRDefault="007619CF" w:rsidP="007619CF">
      <w:pPr>
        <w:pStyle w:val="Caption"/>
        <w:keepNext/>
        <w:rPr>
          <w:rStyle w:val="Strong"/>
        </w:rPr>
      </w:pPr>
      <w:r w:rsidRPr="007619CF">
        <w:rPr>
          <w:rStyle w:val="Strong"/>
        </w:rPr>
        <w:t xml:space="preserve">Table </w:t>
      </w:r>
      <w:r w:rsidRPr="007619CF">
        <w:rPr>
          <w:rStyle w:val="Strong"/>
        </w:rPr>
        <w:fldChar w:fldCharType="begin"/>
      </w:r>
      <w:r w:rsidRPr="007619CF">
        <w:rPr>
          <w:rStyle w:val="Strong"/>
        </w:rPr>
        <w:instrText xml:space="preserve"> SEQ Table \* ARABIC </w:instrText>
      </w:r>
      <w:r w:rsidRPr="007619CF">
        <w:rPr>
          <w:rStyle w:val="Strong"/>
        </w:rPr>
        <w:fldChar w:fldCharType="separate"/>
      </w:r>
      <w:r>
        <w:rPr>
          <w:rStyle w:val="Strong"/>
          <w:noProof/>
        </w:rPr>
        <w:t>1</w:t>
      </w:r>
      <w:r w:rsidRPr="007619CF">
        <w:rPr>
          <w:rStyle w:val="Strong"/>
        </w:rPr>
        <w:fldChar w:fldCharType="end"/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3510"/>
        <w:gridCol w:w="5220"/>
        <w:gridCol w:w="720"/>
        <w:gridCol w:w="738"/>
      </w:tblGrid>
      <w:tr w:rsidR="00586897" w:rsidRPr="0014299A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0188" w:type="dxa"/>
            <w:gridSpan w:val="4"/>
          </w:tcPr>
          <w:p w:rsidR="00586897" w:rsidRPr="0014299A" w:rsidRDefault="00406EE9" w:rsidP="00406EE9">
            <w:pPr>
              <w:pStyle w:val="bp"/>
              <w:tabs>
                <w:tab w:val="left" w:pos="2066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Reported Bug 1 of </w:t>
            </w:r>
            <w:r w:rsidR="00D65CD5">
              <w:rPr>
                <w:color w:val="000000" w:themeColor="text1"/>
                <w:sz w:val="24"/>
                <w:szCs w:val="24"/>
              </w:rPr>
              <w:t xml:space="preserve">Hotel Reservation System </w:t>
            </w:r>
            <w:r w:rsidR="00586897" w:rsidRPr="0014299A">
              <w:rPr>
                <w:color w:val="000000" w:themeColor="text1"/>
                <w:sz w:val="24"/>
                <w:szCs w:val="24"/>
              </w:rPr>
              <w:t>Test 1.1</w:t>
            </w:r>
          </w:p>
        </w:tc>
      </w:tr>
      <w:tr w:rsidR="00586897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0188" w:type="dxa"/>
            <w:gridSpan w:val="4"/>
          </w:tcPr>
          <w:p w:rsidR="00586897" w:rsidRPr="0014299A" w:rsidRDefault="00586897" w:rsidP="006B0459">
            <w:pPr>
              <w:pStyle w:val="bp"/>
              <w:tabs>
                <w:tab w:val="left" w:pos="5685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 Out</w:t>
            </w:r>
          </w:p>
        </w:tc>
      </w:tr>
      <w:tr w:rsidR="00586897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0188" w:type="dxa"/>
            <w:gridSpan w:val="4"/>
          </w:tcPr>
          <w:p w:rsidR="00586897" w:rsidRPr="0014299A" w:rsidRDefault="00586897" w:rsidP="006B0459">
            <w:pPr>
              <w:pStyle w:val="bp"/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This test was perf</w:t>
            </w:r>
            <w:r>
              <w:rPr>
                <w:color w:val="000000" w:themeColor="text1"/>
                <w:sz w:val="24"/>
                <w:szCs w:val="24"/>
              </w:rPr>
              <w:t>ormed to test the Check Out</w:t>
            </w:r>
            <w:r w:rsidRPr="0014299A">
              <w:rPr>
                <w:color w:val="000000" w:themeColor="text1"/>
                <w:sz w:val="24"/>
                <w:szCs w:val="24"/>
              </w:rPr>
              <w:t xml:space="preserve"> Use Case of the Hotel Reservation System.</w:t>
            </w:r>
            <w:r>
              <w:rPr>
                <w:color w:val="000000" w:themeColor="text1"/>
                <w:sz w:val="24"/>
                <w:szCs w:val="24"/>
              </w:rPr>
              <w:t xml:space="preserve"> System checkout the customer when the customer wants to leave. Customer can pay the final bill using Check Out</w:t>
            </w:r>
            <w:r w:rsidRPr="0014299A">
              <w:rPr>
                <w:color w:val="000000" w:themeColor="text1"/>
                <w:sz w:val="24"/>
                <w:szCs w:val="24"/>
              </w:rPr>
              <w:t>. The functionalities of the Use Case were tested step by step and final results were recorded.</w:t>
            </w:r>
          </w:p>
        </w:tc>
      </w:tr>
      <w:tr w:rsidR="00586897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10188" w:type="dxa"/>
            <w:gridSpan w:val="4"/>
          </w:tcPr>
          <w:p w:rsidR="00586897" w:rsidRPr="0014299A" w:rsidRDefault="00586897" w:rsidP="006B0459">
            <w:pPr>
              <w:pStyle w:val="bp"/>
              <w:numPr>
                <w:ilvl w:val="0"/>
                <w:numId w:val="3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main menu of Hotel Reservation System is displayed to the user.</w:t>
            </w:r>
          </w:p>
        </w:tc>
      </w:tr>
      <w:tr w:rsidR="00586897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10188" w:type="dxa"/>
            <w:gridSpan w:val="4"/>
          </w:tcPr>
          <w:p w:rsidR="00586897" w:rsidRPr="0014299A" w:rsidRDefault="00586897" w:rsidP="006B0459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 xml:space="preserve">Normal flow and alternative </w:t>
            </w:r>
            <w:r>
              <w:rPr>
                <w:color w:val="000000" w:themeColor="text1"/>
                <w:sz w:val="24"/>
                <w:szCs w:val="24"/>
              </w:rPr>
              <w:t xml:space="preserve">flows where checkout </w:t>
            </w:r>
            <w:r w:rsidRPr="0014299A">
              <w:rPr>
                <w:color w:val="000000" w:themeColor="text1"/>
                <w:sz w:val="24"/>
                <w:szCs w:val="24"/>
              </w:rPr>
              <w:t>is successful.</w:t>
            </w:r>
          </w:p>
          <w:p w:rsidR="00586897" w:rsidRPr="0014299A" w:rsidRDefault="00586897" w:rsidP="006B0459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69613E">
              <w:rPr>
                <w:color w:val="000000" w:themeColor="text1"/>
                <w:sz w:val="24"/>
                <w:szCs w:val="24"/>
              </w:rPr>
              <w:t>The booking status is updated to CHECKED_OUT</w:t>
            </w:r>
            <w:r w:rsidRPr="0014299A">
              <w:rPr>
                <w:color w:val="000000" w:themeColor="text1"/>
                <w:sz w:val="24"/>
                <w:szCs w:val="24"/>
              </w:rPr>
              <w:t>.</w:t>
            </w:r>
          </w:p>
          <w:p w:rsidR="00586897" w:rsidRDefault="00586897" w:rsidP="006B0459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69613E">
              <w:rPr>
                <w:color w:val="000000" w:themeColor="text1"/>
                <w:sz w:val="24"/>
                <w:szCs w:val="24"/>
              </w:rPr>
              <w:t>The room status is updated to READY</w:t>
            </w:r>
            <w:r w:rsidRPr="0014299A">
              <w:rPr>
                <w:color w:val="000000" w:themeColor="text1"/>
                <w:sz w:val="24"/>
                <w:szCs w:val="24"/>
              </w:rPr>
              <w:t>.</w:t>
            </w:r>
          </w:p>
          <w:p w:rsidR="00586897" w:rsidRDefault="00586897" w:rsidP="006B0459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69613E">
              <w:rPr>
                <w:color w:val="000000" w:themeColor="text1"/>
                <w:sz w:val="24"/>
                <w:szCs w:val="24"/>
              </w:rPr>
              <w:t>The credit card authorizer was asked to authorize the amount on the invoice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586897" w:rsidRPr="0014299A" w:rsidRDefault="00586897" w:rsidP="006B0459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69613E">
              <w:rPr>
                <w:color w:val="000000" w:themeColor="text1"/>
                <w:sz w:val="24"/>
                <w:szCs w:val="24"/>
              </w:rPr>
              <w:t>The booking can no longer be found as an active booking by roomId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</w:p>
          <w:p w:rsidR="00586897" w:rsidRPr="0014299A" w:rsidRDefault="00586897" w:rsidP="006B0459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All other unsuccessful scenarios</w:t>
            </w:r>
          </w:p>
          <w:p w:rsidR="00586897" w:rsidRPr="0014299A" w:rsidRDefault="00586897" w:rsidP="006B0459">
            <w:pPr>
              <w:pStyle w:val="bp"/>
              <w:numPr>
                <w:ilvl w:val="0"/>
                <w:numId w:val="3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No change to anything.</w:t>
            </w:r>
          </w:p>
        </w:tc>
      </w:tr>
      <w:tr w:rsidR="00586897" w:rsidTr="006B0459">
        <w:tc>
          <w:tcPr>
            <w:tcW w:w="2988" w:type="dxa"/>
            <w:gridSpan w:val="2"/>
          </w:tcPr>
          <w:p w:rsidR="00586897" w:rsidRDefault="00586897" w:rsidP="006B045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0188" w:type="dxa"/>
            <w:gridSpan w:val="4"/>
          </w:tcPr>
          <w:p w:rsidR="00586897" w:rsidRDefault="00BF04D9" w:rsidP="006B045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Failed</w:t>
            </w:r>
          </w:p>
        </w:tc>
      </w:tr>
      <w:tr w:rsidR="00586897" w:rsidTr="00607937">
        <w:trPr>
          <w:trHeight w:val="128"/>
        </w:trPr>
        <w:tc>
          <w:tcPr>
            <w:tcW w:w="918" w:type="dxa"/>
            <w:shd w:val="clear" w:color="auto" w:fill="BFBFBF" w:themeFill="background1" w:themeFillShade="BF"/>
          </w:tcPr>
          <w:p w:rsidR="00586897" w:rsidRDefault="00586897" w:rsidP="006B045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80" w:type="dxa"/>
            <w:gridSpan w:val="2"/>
            <w:shd w:val="clear" w:color="auto" w:fill="BFBFBF" w:themeFill="background1" w:themeFillShade="BF"/>
          </w:tcPr>
          <w:p w:rsidR="00586897" w:rsidRDefault="00586897" w:rsidP="006B045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:rsidR="00586897" w:rsidRDefault="00586897" w:rsidP="006B045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586897" w:rsidRDefault="00586897" w:rsidP="006B045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:rsidR="00586897" w:rsidRDefault="00586897" w:rsidP="006B045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64368" w:rsidTr="006B0459">
        <w:trPr>
          <w:trHeight w:val="127"/>
        </w:trPr>
        <w:tc>
          <w:tcPr>
            <w:tcW w:w="918" w:type="dxa"/>
            <w:vMerge w:val="restart"/>
          </w:tcPr>
          <w:p w:rsidR="00E64368" w:rsidRDefault="00E64368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  <w:vMerge w:val="restart"/>
          </w:tcPr>
          <w:p w:rsidR="00E64368" w:rsidRPr="00854E58" w:rsidRDefault="00E64368" w:rsidP="006B045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Room Number</w:t>
            </w:r>
          </w:p>
        </w:tc>
        <w:tc>
          <w:tcPr>
            <w:tcW w:w="5220" w:type="dxa"/>
          </w:tcPr>
          <w:p w:rsidR="00E64368" w:rsidRDefault="00E64368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final invoice to the user. (</w:t>
            </w:r>
            <w:r w:rsidRPr="003A1AB3">
              <w:rPr>
                <w:b/>
                <w:color w:val="FF0000"/>
                <w:sz w:val="24"/>
              </w:rPr>
              <w:t xml:space="preserve">Service Charges are displayed as </w:t>
            </w:r>
            <w:r w:rsidR="0072001B">
              <w:rPr>
                <w:b/>
                <w:color w:val="FF0000"/>
                <w:sz w:val="24"/>
              </w:rPr>
              <w:t>$</w:t>
            </w:r>
            <w:bookmarkStart w:id="0" w:name="_GoBack"/>
            <w:bookmarkEnd w:id="0"/>
            <w:r w:rsidRPr="003A1AB3">
              <w:rPr>
                <w:b/>
                <w:color w:val="FF0000"/>
                <w:sz w:val="24"/>
              </w:rPr>
              <w:t>0.00</w:t>
            </w:r>
            <w:r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E64368" w:rsidRDefault="00E64368" w:rsidP="00523DA0">
            <w:pPr>
              <w:pStyle w:val="RowHeadings"/>
              <w:spacing w:before="80" w:after="80"/>
              <w:ind w:left="360"/>
            </w:pPr>
          </w:p>
        </w:tc>
        <w:tc>
          <w:tcPr>
            <w:tcW w:w="738" w:type="dxa"/>
          </w:tcPr>
          <w:p w:rsidR="00E64368" w:rsidRDefault="00E64368" w:rsidP="00FE08C3">
            <w:pPr>
              <w:pStyle w:val="RowHeadings"/>
              <w:numPr>
                <w:ilvl w:val="0"/>
                <w:numId w:val="39"/>
              </w:numPr>
              <w:spacing w:before="80" w:after="80"/>
              <w:jc w:val="right"/>
            </w:pPr>
          </w:p>
        </w:tc>
      </w:tr>
      <w:tr w:rsidR="00E64368" w:rsidTr="006B0459">
        <w:trPr>
          <w:trHeight w:val="127"/>
        </w:trPr>
        <w:tc>
          <w:tcPr>
            <w:tcW w:w="918" w:type="dxa"/>
            <w:vMerge/>
          </w:tcPr>
          <w:p w:rsidR="00E64368" w:rsidRDefault="00E64368" w:rsidP="00E6436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80" w:type="dxa"/>
            <w:gridSpan w:val="2"/>
            <w:vMerge/>
          </w:tcPr>
          <w:p w:rsidR="00E64368" w:rsidRDefault="00E64368" w:rsidP="006B045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220" w:type="dxa"/>
          </w:tcPr>
          <w:p w:rsidR="00E64368" w:rsidRDefault="00A83EF5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Then display prompt to accept the charges.</w:t>
            </w:r>
          </w:p>
        </w:tc>
        <w:tc>
          <w:tcPr>
            <w:tcW w:w="720" w:type="dxa"/>
          </w:tcPr>
          <w:p w:rsidR="00E64368" w:rsidRDefault="00E64368" w:rsidP="00A83EF5">
            <w:pPr>
              <w:pStyle w:val="RowHeadings"/>
              <w:numPr>
                <w:ilvl w:val="0"/>
                <w:numId w:val="39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E64368" w:rsidRDefault="00E64368" w:rsidP="00A83EF5">
            <w:pPr>
              <w:pStyle w:val="RowHeadings"/>
              <w:spacing w:before="80" w:after="80"/>
              <w:jc w:val="right"/>
            </w:pPr>
          </w:p>
        </w:tc>
      </w:tr>
      <w:tr w:rsidR="00586897" w:rsidTr="006B0459">
        <w:trPr>
          <w:trHeight w:val="127"/>
        </w:trPr>
        <w:tc>
          <w:tcPr>
            <w:tcW w:w="918" w:type="dxa"/>
          </w:tcPr>
          <w:p w:rsidR="00586897" w:rsidRDefault="00586897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</w:tcPr>
          <w:p w:rsidR="00586897" w:rsidRDefault="00523DA0" w:rsidP="006B045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accepts the charges</w:t>
            </w:r>
          </w:p>
        </w:tc>
        <w:tc>
          <w:tcPr>
            <w:tcW w:w="5220" w:type="dxa"/>
          </w:tcPr>
          <w:p w:rsidR="00586897" w:rsidRDefault="006F38B4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86897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="00586897">
              <w:rPr>
                <w:sz w:val="24"/>
              </w:rPr>
              <w:t xml:space="preserve"> the prompt </w:t>
            </w:r>
            <w:r w:rsidR="00523DA0">
              <w:rPr>
                <w:sz w:val="24"/>
              </w:rPr>
              <w:t xml:space="preserve">to select and </w:t>
            </w:r>
            <w:r w:rsidR="00C14BE3">
              <w:rPr>
                <w:sz w:val="24"/>
              </w:rPr>
              <w:t>enter Credit Card T</w:t>
            </w:r>
            <w:r w:rsidR="00523DA0">
              <w:rPr>
                <w:sz w:val="24"/>
              </w:rPr>
              <w:t>ype</w:t>
            </w:r>
            <w:r w:rsidR="00586897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586897" w:rsidRDefault="00586897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86897" w:rsidRDefault="00586897" w:rsidP="006B0459">
            <w:pPr>
              <w:pStyle w:val="RowHeadings"/>
              <w:spacing w:before="80" w:after="80"/>
            </w:pPr>
          </w:p>
        </w:tc>
      </w:tr>
      <w:tr w:rsidR="00586897" w:rsidTr="006B0459">
        <w:trPr>
          <w:trHeight w:val="127"/>
        </w:trPr>
        <w:tc>
          <w:tcPr>
            <w:tcW w:w="918" w:type="dxa"/>
          </w:tcPr>
          <w:p w:rsidR="00586897" w:rsidRDefault="00586897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</w:tcPr>
          <w:p w:rsidR="00586897" w:rsidRDefault="00C14BE3" w:rsidP="006B045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selected Credit Card T</w:t>
            </w:r>
            <w:r w:rsidR="00523DA0">
              <w:rPr>
                <w:sz w:val="24"/>
              </w:rPr>
              <w:t>ype</w:t>
            </w:r>
          </w:p>
        </w:tc>
        <w:tc>
          <w:tcPr>
            <w:tcW w:w="5220" w:type="dxa"/>
          </w:tcPr>
          <w:p w:rsidR="00586897" w:rsidRDefault="006F38B4" w:rsidP="00523DA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23DA0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="00523DA0">
              <w:rPr>
                <w:sz w:val="24"/>
              </w:rPr>
              <w:t xml:space="preserve"> the prompt </w:t>
            </w:r>
            <w:r w:rsidR="00C14BE3">
              <w:rPr>
                <w:sz w:val="24"/>
              </w:rPr>
              <w:t>to enter Credit Card N</w:t>
            </w:r>
            <w:r w:rsidR="00523DA0">
              <w:rPr>
                <w:sz w:val="24"/>
              </w:rPr>
              <w:t>umber.</w:t>
            </w:r>
          </w:p>
        </w:tc>
        <w:tc>
          <w:tcPr>
            <w:tcW w:w="720" w:type="dxa"/>
          </w:tcPr>
          <w:p w:rsidR="00586897" w:rsidRDefault="00586897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86897" w:rsidRDefault="00586897" w:rsidP="006B0459">
            <w:pPr>
              <w:pStyle w:val="RowHeadings"/>
              <w:spacing w:before="80" w:after="80"/>
            </w:pPr>
          </w:p>
        </w:tc>
      </w:tr>
      <w:tr w:rsidR="00523DA0" w:rsidTr="006B0459">
        <w:trPr>
          <w:trHeight w:val="127"/>
        </w:trPr>
        <w:tc>
          <w:tcPr>
            <w:tcW w:w="918" w:type="dxa"/>
          </w:tcPr>
          <w:p w:rsidR="00523DA0" w:rsidRDefault="00523DA0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</w:tcPr>
          <w:p w:rsidR="00523DA0" w:rsidRDefault="00523DA0" w:rsidP="006B045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selected </w:t>
            </w:r>
            <w:r w:rsidR="00C14BE3">
              <w:rPr>
                <w:sz w:val="24"/>
              </w:rPr>
              <w:t>Credit Card Number</w:t>
            </w:r>
          </w:p>
        </w:tc>
        <w:tc>
          <w:tcPr>
            <w:tcW w:w="5220" w:type="dxa"/>
          </w:tcPr>
          <w:p w:rsidR="00523DA0" w:rsidRDefault="006F38B4" w:rsidP="00523DA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23DA0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="00523DA0">
              <w:rPr>
                <w:sz w:val="24"/>
              </w:rPr>
              <w:t xml:space="preserve"> the prompt to enter </w:t>
            </w:r>
            <w:r w:rsidR="00C14BE3">
              <w:rPr>
                <w:sz w:val="24"/>
              </w:rPr>
              <w:t>Credit C</w:t>
            </w:r>
            <w:r w:rsidR="00523DA0">
              <w:rPr>
                <w:sz w:val="24"/>
              </w:rPr>
              <w:t xml:space="preserve">ard </w:t>
            </w:r>
            <w:r w:rsidR="00C14BE3">
              <w:rPr>
                <w:sz w:val="24"/>
              </w:rPr>
              <w:t>CCV N</w:t>
            </w:r>
            <w:r w:rsidR="00523DA0">
              <w:rPr>
                <w:sz w:val="24"/>
              </w:rPr>
              <w:t>umber.</w:t>
            </w:r>
          </w:p>
        </w:tc>
        <w:tc>
          <w:tcPr>
            <w:tcW w:w="720" w:type="dxa"/>
          </w:tcPr>
          <w:p w:rsidR="00523DA0" w:rsidRDefault="00523DA0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23DA0" w:rsidRDefault="00523DA0" w:rsidP="006B0459">
            <w:pPr>
              <w:pStyle w:val="RowHeadings"/>
              <w:spacing w:before="80" w:after="80"/>
            </w:pPr>
          </w:p>
        </w:tc>
      </w:tr>
      <w:tr w:rsidR="00523DA0" w:rsidTr="006B0459">
        <w:trPr>
          <w:trHeight w:val="127"/>
        </w:trPr>
        <w:tc>
          <w:tcPr>
            <w:tcW w:w="918" w:type="dxa"/>
          </w:tcPr>
          <w:p w:rsidR="00523DA0" w:rsidRDefault="00523DA0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</w:tcPr>
          <w:p w:rsidR="00523DA0" w:rsidRDefault="00523DA0" w:rsidP="006B045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selected </w:t>
            </w:r>
            <w:r w:rsidR="00C14BE3">
              <w:rPr>
                <w:sz w:val="24"/>
              </w:rPr>
              <w:t>Credit Card CCV Number</w:t>
            </w:r>
          </w:p>
        </w:tc>
        <w:tc>
          <w:tcPr>
            <w:tcW w:w="5220" w:type="dxa"/>
          </w:tcPr>
          <w:p w:rsidR="00523DA0" w:rsidRDefault="006F38B4" w:rsidP="00523DA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23DA0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="00523DA0">
              <w:rPr>
                <w:sz w:val="24"/>
              </w:rPr>
              <w:t xml:space="preserve"> checkout debit message to the user.</w:t>
            </w:r>
          </w:p>
        </w:tc>
        <w:tc>
          <w:tcPr>
            <w:tcW w:w="720" w:type="dxa"/>
          </w:tcPr>
          <w:p w:rsidR="00523DA0" w:rsidRDefault="00523DA0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23DA0" w:rsidRDefault="00523DA0" w:rsidP="006B0459">
            <w:pPr>
              <w:pStyle w:val="RowHeadings"/>
              <w:spacing w:before="80" w:after="80"/>
            </w:pPr>
          </w:p>
        </w:tc>
      </w:tr>
      <w:tr w:rsidR="00586897" w:rsidTr="006B0459">
        <w:trPr>
          <w:trHeight w:val="127"/>
        </w:trPr>
        <w:tc>
          <w:tcPr>
            <w:tcW w:w="918" w:type="dxa"/>
          </w:tcPr>
          <w:p w:rsidR="00586897" w:rsidRDefault="00586897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</w:tcPr>
          <w:p w:rsidR="00586897" w:rsidRDefault="00586897" w:rsidP="006B045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4299A">
              <w:rPr>
                <w:sz w:val="24"/>
              </w:rPr>
              <w:t>If the user entered Room Number not found</w:t>
            </w:r>
          </w:p>
        </w:tc>
        <w:tc>
          <w:tcPr>
            <w:tcW w:w="5220" w:type="dxa"/>
          </w:tcPr>
          <w:p w:rsidR="00586897" w:rsidRPr="003E4E4C" w:rsidRDefault="006F38B4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86897" w:rsidRPr="0014299A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="00586897" w:rsidRPr="0014299A">
              <w:rPr>
                <w:sz w:val="24"/>
              </w:rPr>
              <w:t xml:space="preserve"> </w:t>
            </w:r>
            <w:r w:rsidR="00586897">
              <w:rPr>
                <w:sz w:val="24"/>
              </w:rPr>
              <w:t>“N</w:t>
            </w:r>
            <w:r w:rsidR="00586897" w:rsidRPr="0014299A">
              <w:rPr>
                <w:sz w:val="24"/>
              </w:rPr>
              <w:t xml:space="preserve">o active booking found </w:t>
            </w:r>
            <w:r w:rsidR="00586897">
              <w:rPr>
                <w:sz w:val="24"/>
              </w:rPr>
              <w:t>“</w:t>
            </w:r>
            <w:r w:rsidR="00586897" w:rsidRPr="0014299A">
              <w:rPr>
                <w:sz w:val="24"/>
              </w:rPr>
              <w:t>error message to the user</w:t>
            </w:r>
            <w:r w:rsidR="00586897"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586897" w:rsidRDefault="00586897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86897" w:rsidRDefault="00586897" w:rsidP="006B0459">
            <w:pPr>
              <w:pStyle w:val="RowHeadings"/>
              <w:spacing w:before="80" w:after="80"/>
            </w:pPr>
          </w:p>
        </w:tc>
      </w:tr>
      <w:tr w:rsidR="00586897" w:rsidTr="006B0459">
        <w:trPr>
          <w:trHeight w:val="127"/>
        </w:trPr>
        <w:tc>
          <w:tcPr>
            <w:tcW w:w="918" w:type="dxa"/>
          </w:tcPr>
          <w:p w:rsidR="00586897" w:rsidRDefault="00586897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</w:tcBorders>
          </w:tcPr>
          <w:p w:rsidR="00586897" w:rsidRPr="00B8161F" w:rsidRDefault="00523DA0" w:rsidP="00523D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If the user entered invalid credit card details or insufficient balance in the credit card. </w:t>
            </w:r>
          </w:p>
        </w:tc>
        <w:tc>
          <w:tcPr>
            <w:tcW w:w="5220" w:type="dxa"/>
          </w:tcPr>
          <w:p w:rsidR="00586897" w:rsidRPr="003E4E4C" w:rsidRDefault="006F38B4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="00586897" w:rsidRPr="00B8161F">
              <w:rPr>
                <w:sz w:val="24"/>
              </w:rPr>
              <w:t xml:space="preserve">isplay </w:t>
            </w:r>
            <w:r w:rsidR="00523DA0" w:rsidRPr="00523DA0">
              <w:rPr>
                <w:sz w:val="24"/>
              </w:rPr>
              <w:t>a charges not accepted message</w:t>
            </w:r>
            <w:r w:rsidR="00523DA0">
              <w:rPr>
                <w:sz w:val="24"/>
              </w:rPr>
              <w:t xml:space="preserve"> and </w:t>
            </w:r>
            <w:r w:rsidRPr="006F38B4">
              <w:rPr>
                <w:sz w:val="24"/>
              </w:rPr>
              <w:t>a checkout cancelled message</w:t>
            </w:r>
            <w:r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586897" w:rsidRDefault="00586897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586897" w:rsidRDefault="00586897" w:rsidP="006B0459">
            <w:pPr>
              <w:pStyle w:val="RowHeadings"/>
              <w:spacing w:before="80" w:after="80"/>
            </w:pPr>
          </w:p>
        </w:tc>
      </w:tr>
      <w:tr w:rsidR="006F38B4" w:rsidTr="006B0459">
        <w:trPr>
          <w:trHeight w:val="127"/>
        </w:trPr>
        <w:tc>
          <w:tcPr>
            <w:tcW w:w="918" w:type="dxa"/>
          </w:tcPr>
          <w:p w:rsidR="006F38B4" w:rsidRDefault="006F38B4" w:rsidP="006B0459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</w:tcBorders>
          </w:tcPr>
          <w:p w:rsidR="006F38B4" w:rsidRDefault="006F38B4" w:rsidP="00523D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6F38B4">
              <w:rPr>
                <w:sz w:val="24"/>
              </w:rPr>
              <w:t>If the user entered null inputs for the Ro</w:t>
            </w:r>
            <w:r>
              <w:rPr>
                <w:sz w:val="24"/>
              </w:rPr>
              <w:t>om Number or for the credit card type</w:t>
            </w:r>
          </w:p>
        </w:tc>
        <w:tc>
          <w:tcPr>
            <w:tcW w:w="5220" w:type="dxa"/>
          </w:tcPr>
          <w:p w:rsidR="006F38B4" w:rsidRPr="00B8161F" w:rsidRDefault="006F38B4" w:rsidP="006B045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</w:t>
            </w:r>
            <w:r w:rsidRPr="006F38B4">
              <w:rPr>
                <w:sz w:val="24"/>
              </w:rPr>
              <w:t>isplay</w:t>
            </w:r>
            <w:r>
              <w:rPr>
                <w:sz w:val="24"/>
              </w:rPr>
              <w:t>s</w:t>
            </w:r>
            <w:r w:rsidRPr="006F38B4">
              <w:rPr>
                <w:sz w:val="24"/>
              </w:rPr>
              <w:t xml:space="preserve"> cancelled message to the user.</w:t>
            </w:r>
          </w:p>
        </w:tc>
        <w:tc>
          <w:tcPr>
            <w:tcW w:w="720" w:type="dxa"/>
          </w:tcPr>
          <w:p w:rsidR="006F38B4" w:rsidRDefault="006F38B4" w:rsidP="00523DA0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</w:tcPr>
          <w:p w:rsidR="006F38B4" w:rsidRDefault="006F38B4" w:rsidP="006B0459">
            <w:pPr>
              <w:pStyle w:val="RowHeadings"/>
              <w:spacing w:before="80" w:after="80"/>
            </w:pPr>
          </w:p>
        </w:tc>
      </w:tr>
    </w:tbl>
    <w:p w:rsidR="00BF159C" w:rsidRPr="00BF159C" w:rsidRDefault="00BF159C" w:rsidP="00BF159C"/>
    <w:p w:rsidR="00BF159C" w:rsidRDefault="00BF159C" w:rsidP="00BF159C"/>
    <w:p w:rsidR="007619CF" w:rsidRPr="007619CF" w:rsidRDefault="007619CF" w:rsidP="007619CF">
      <w:pPr>
        <w:pStyle w:val="Caption"/>
        <w:keepNext/>
        <w:rPr>
          <w:rStyle w:val="Strong"/>
        </w:rPr>
      </w:pPr>
      <w:r w:rsidRPr="007619CF">
        <w:rPr>
          <w:rStyle w:val="Strong"/>
        </w:rPr>
        <w:t xml:space="preserve">Table </w:t>
      </w:r>
      <w:r w:rsidRPr="007619CF">
        <w:rPr>
          <w:rStyle w:val="Strong"/>
        </w:rPr>
        <w:fldChar w:fldCharType="begin"/>
      </w:r>
      <w:r w:rsidRPr="007619CF">
        <w:rPr>
          <w:rStyle w:val="Strong"/>
        </w:rPr>
        <w:instrText xml:space="preserve"> SEQ Table \* ARABIC </w:instrText>
      </w:r>
      <w:r w:rsidRPr="007619CF">
        <w:rPr>
          <w:rStyle w:val="Strong"/>
        </w:rPr>
        <w:fldChar w:fldCharType="separate"/>
      </w:r>
      <w:r w:rsidRPr="007619CF">
        <w:rPr>
          <w:rStyle w:val="Strong"/>
        </w:rPr>
        <w:t>2</w:t>
      </w:r>
      <w:r w:rsidRPr="007619CF">
        <w:rPr>
          <w:rStyle w:val="Strong"/>
        </w:rPr>
        <w:fldChar w:fldCharType="end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49"/>
        <w:gridCol w:w="1928"/>
        <w:gridCol w:w="1821"/>
        <w:gridCol w:w="2340"/>
        <w:gridCol w:w="1846"/>
        <w:gridCol w:w="1754"/>
        <w:gridCol w:w="1638"/>
      </w:tblGrid>
      <w:tr w:rsidR="00BF159C" w:rsidRPr="003F7E88" w:rsidTr="006B0459">
        <w:tc>
          <w:tcPr>
            <w:tcW w:w="13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BF159C" w:rsidRPr="003F7E88" w:rsidTr="00845BB6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112D75" w:rsidRDefault="00BF159C" w:rsidP="006B0459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Data Field Name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112D75" w:rsidRDefault="00BF159C" w:rsidP="006B0459">
            <w:pPr>
              <w:pStyle w:val="bp"/>
              <w:spacing w:before="0" w:after="0"/>
              <w:jc w:val="center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3F7E88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3F7E88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3F7E88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3F7E88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159C" w:rsidRPr="003F7E88" w:rsidRDefault="00BF159C" w:rsidP="006B0459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F159C" w:rsidTr="00845BB6">
        <w:tc>
          <w:tcPr>
            <w:tcW w:w="1849" w:type="dxa"/>
            <w:tcBorders>
              <w:top w:val="single" w:sz="4" w:space="0" w:color="auto"/>
            </w:tcBorders>
            <w:shd w:val="clear" w:color="auto" w:fill="E0E0E0"/>
          </w:tcPr>
          <w:p w:rsidR="00BF159C" w:rsidRPr="00112D75" w:rsidRDefault="00BF159C" w:rsidP="006B0459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Room Number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BF159C" w:rsidRPr="00112D75" w:rsidRDefault="007155F5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BF159C" w:rsidRDefault="00AE3BAE" w:rsidP="006B0459">
            <w:pPr>
              <w:pStyle w:val="bp"/>
              <w:spacing w:before="0" w:after="0"/>
            </w:pPr>
            <w:r>
              <w:t>201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BF159C" w:rsidRDefault="00BF159C" w:rsidP="006B0459">
            <w:pPr>
              <w:pStyle w:val="bp"/>
              <w:spacing w:before="0" w:after="0"/>
            </w:pPr>
            <w:r>
              <w:t>120</w:t>
            </w:r>
            <w:r w:rsidR="00845BB6">
              <w:t xml:space="preserve"> (</w:t>
            </w:r>
            <w:r w:rsidR="00845BB6" w:rsidRPr="00845BB6">
              <w:rPr>
                <w:b/>
              </w:rPr>
              <w:t>This Room Number doesn’t exists)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:rsidR="00BF159C" w:rsidRDefault="00AE3BAE" w:rsidP="00845BB6">
            <w:pPr>
              <w:pStyle w:val="bp"/>
              <w:spacing w:before="0" w:after="0"/>
            </w:pPr>
            <w:r>
              <w:t>301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BF159C" w:rsidRDefault="00BF159C" w:rsidP="006B0459">
            <w:pPr>
              <w:pStyle w:val="bp"/>
              <w:spacing w:before="0" w:after="0"/>
            </w:pPr>
            <w:r>
              <w:t xml:space="preserve">Null 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BF159C" w:rsidRDefault="00AE3BAE" w:rsidP="006B0459">
            <w:pPr>
              <w:pStyle w:val="bp"/>
              <w:spacing w:before="0" w:after="0"/>
            </w:pPr>
            <w:r>
              <w:t>401</w:t>
            </w:r>
          </w:p>
        </w:tc>
      </w:tr>
      <w:tr w:rsidR="00BF159C" w:rsidTr="00845BB6">
        <w:tc>
          <w:tcPr>
            <w:tcW w:w="1849" w:type="dxa"/>
            <w:shd w:val="clear" w:color="auto" w:fill="E0E0E0"/>
          </w:tcPr>
          <w:p w:rsidR="00BF159C" w:rsidRPr="00112D75" w:rsidRDefault="00056F14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sz w:val="24"/>
              </w:rPr>
              <w:t>Credit Card Type</w:t>
            </w:r>
          </w:p>
        </w:tc>
        <w:tc>
          <w:tcPr>
            <w:tcW w:w="1928" w:type="dxa"/>
          </w:tcPr>
          <w:p w:rsidR="00BF159C" w:rsidRPr="00112D75" w:rsidRDefault="00ED137A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MASTERCARD</w:t>
            </w:r>
          </w:p>
        </w:tc>
        <w:tc>
          <w:tcPr>
            <w:tcW w:w="1821" w:type="dxa"/>
          </w:tcPr>
          <w:p w:rsidR="00BF159C" w:rsidRDefault="00ED137A" w:rsidP="006B0459">
            <w:pPr>
              <w:pStyle w:val="bp"/>
              <w:spacing w:before="0" w:after="0"/>
            </w:pPr>
            <w:r>
              <w:t>DEBIT</w:t>
            </w:r>
          </w:p>
        </w:tc>
        <w:tc>
          <w:tcPr>
            <w:tcW w:w="2340" w:type="dxa"/>
          </w:tcPr>
          <w:p w:rsidR="00BF159C" w:rsidRDefault="00ED137A" w:rsidP="006B0459">
            <w:pPr>
              <w:pStyle w:val="bp"/>
              <w:spacing w:before="0" w:after="0"/>
            </w:pPr>
            <w:r>
              <w:rPr>
                <w:color w:val="000000" w:themeColor="text1"/>
              </w:rPr>
              <w:t>MASTERCARD</w:t>
            </w:r>
          </w:p>
        </w:tc>
        <w:tc>
          <w:tcPr>
            <w:tcW w:w="1846" w:type="dxa"/>
          </w:tcPr>
          <w:p w:rsidR="00BF159C" w:rsidRDefault="00ED137A" w:rsidP="006B0459">
            <w:pPr>
              <w:pStyle w:val="bp"/>
              <w:spacing w:before="0" w:after="0"/>
            </w:pPr>
            <w:r>
              <w:t>DEBIT</w:t>
            </w:r>
          </w:p>
        </w:tc>
        <w:tc>
          <w:tcPr>
            <w:tcW w:w="1754" w:type="dxa"/>
          </w:tcPr>
          <w:p w:rsidR="00BF159C" w:rsidRDefault="00ED137A" w:rsidP="006B0459">
            <w:pPr>
              <w:pStyle w:val="bp"/>
              <w:spacing w:before="0" w:after="0"/>
            </w:pPr>
            <w:r>
              <w:rPr>
                <w:color w:val="000000" w:themeColor="text1"/>
              </w:rPr>
              <w:t>MASTERCARD</w:t>
            </w:r>
          </w:p>
        </w:tc>
        <w:tc>
          <w:tcPr>
            <w:tcW w:w="1638" w:type="dxa"/>
          </w:tcPr>
          <w:p w:rsidR="00BF159C" w:rsidRDefault="00BF159C" w:rsidP="006B0459">
            <w:pPr>
              <w:pStyle w:val="bp"/>
              <w:spacing w:before="0" w:after="0"/>
            </w:pPr>
            <w:r>
              <w:t>Null</w:t>
            </w:r>
          </w:p>
        </w:tc>
      </w:tr>
      <w:tr w:rsidR="00BF159C" w:rsidTr="00845BB6">
        <w:tc>
          <w:tcPr>
            <w:tcW w:w="1849" w:type="dxa"/>
            <w:shd w:val="clear" w:color="auto" w:fill="E0E0E0"/>
          </w:tcPr>
          <w:p w:rsidR="00BF159C" w:rsidRPr="00112D75" w:rsidRDefault="00056F14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sz w:val="24"/>
              </w:rPr>
              <w:t>Credit Card Number</w:t>
            </w:r>
          </w:p>
        </w:tc>
        <w:tc>
          <w:tcPr>
            <w:tcW w:w="1928" w:type="dxa"/>
          </w:tcPr>
          <w:p w:rsidR="00BF159C" w:rsidRPr="00112D75" w:rsidRDefault="007155F5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26458</w:t>
            </w:r>
          </w:p>
        </w:tc>
        <w:tc>
          <w:tcPr>
            <w:tcW w:w="1821" w:type="dxa"/>
          </w:tcPr>
          <w:p w:rsidR="00BF159C" w:rsidRDefault="009B35C9" w:rsidP="006B0459">
            <w:pPr>
              <w:pStyle w:val="bp"/>
              <w:spacing w:before="0" w:after="0"/>
            </w:pPr>
            <w:r>
              <w:t>28543</w:t>
            </w:r>
          </w:p>
        </w:tc>
        <w:tc>
          <w:tcPr>
            <w:tcW w:w="2340" w:type="dxa"/>
          </w:tcPr>
          <w:p w:rsidR="00BF159C" w:rsidRDefault="009B35C9" w:rsidP="006B0459">
            <w:pPr>
              <w:pStyle w:val="bp"/>
              <w:spacing w:before="0" w:after="0"/>
            </w:pPr>
            <w:r>
              <w:t>37588</w:t>
            </w:r>
          </w:p>
        </w:tc>
        <w:tc>
          <w:tcPr>
            <w:tcW w:w="1846" w:type="dxa"/>
          </w:tcPr>
          <w:p w:rsidR="00BF159C" w:rsidRDefault="009B35C9" w:rsidP="006B0459">
            <w:pPr>
              <w:pStyle w:val="bp"/>
              <w:spacing w:before="0" w:after="0"/>
            </w:pPr>
            <w:r>
              <w:t xml:space="preserve">59673 </w:t>
            </w:r>
            <w:r w:rsidR="00845BB6" w:rsidRPr="00845BB6">
              <w:rPr>
                <w:b/>
              </w:rPr>
              <w:t>(Invalid credit card)</w:t>
            </w:r>
          </w:p>
        </w:tc>
        <w:tc>
          <w:tcPr>
            <w:tcW w:w="1754" w:type="dxa"/>
          </w:tcPr>
          <w:p w:rsidR="00BF159C" w:rsidRDefault="009B35C9" w:rsidP="006B0459">
            <w:pPr>
              <w:pStyle w:val="bp"/>
              <w:spacing w:before="0" w:after="0"/>
            </w:pPr>
            <w:r>
              <w:t>37492</w:t>
            </w:r>
          </w:p>
        </w:tc>
        <w:tc>
          <w:tcPr>
            <w:tcW w:w="1638" w:type="dxa"/>
          </w:tcPr>
          <w:p w:rsidR="00BF159C" w:rsidRDefault="00BF159C" w:rsidP="006B0459">
            <w:pPr>
              <w:pStyle w:val="bp"/>
              <w:spacing w:before="0" w:after="0"/>
            </w:pPr>
            <w:r>
              <w:t>0</w:t>
            </w:r>
          </w:p>
        </w:tc>
      </w:tr>
      <w:tr w:rsidR="00056F14" w:rsidTr="00845BB6">
        <w:tc>
          <w:tcPr>
            <w:tcW w:w="1849" w:type="dxa"/>
            <w:shd w:val="clear" w:color="auto" w:fill="E0E0E0"/>
          </w:tcPr>
          <w:p w:rsidR="00056F14" w:rsidRDefault="00056F14" w:rsidP="006B0459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Credit Card CCV Number</w:t>
            </w:r>
          </w:p>
        </w:tc>
        <w:tc>
          <w:tcPr>
            <w:tcW w:w="1928" w:type="dxa"/>
          </w:tcPr>
          <w:p w:rsidR="00056F14" w:rsidRDefault="007155F5" w:rsidP="006B0459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528</w:t>
            </w:r>
          </w:p>
        </w:tc>
        <w:tc>
          <w:tcPr>
            <w:tcW w:w="1821" w:type="dxa"/>
          </w:tcPr>
          <w:p w:rsidR="00056F14" w:rsidRDefault="00ED137A" w:rsidP="006B0459">
            <w:pPr>
              <w:pStyle w:val="bp"/>
              <w:spacing w:before="0" w:after="0"/>
            </w:pPr>
            <w:r>
              <w:t>438</w:t>
            </w:r>
          </w:p>
        </w:tc>
        <w:tc>
          <w:tcPr>
            <w:tcW w:w="2340" w:type="dxa"/>
          </w:tcPr>
          <w:p w:rsidR="00056F14" w:rsidRDefault="00ED137A" w:rsidP="006B0459">
            <w:pPr>
              <w:pStyle w:val="bp"/>
              <w:spacing w:before="0" w:after="0"/>
            </w:pPr>
            <w:r>
              <w:t>398</w:t>
            </w:r>
          </w:p>
        </w:tc>
        <w:tc>
          <w:tcPr>
            <w:tcW w:w="1846" w:type="dxa"/>
          </w:tcPr>
          <w:p w:rsidR="00056F14" w:rsidRDefault="00ED137A" w:rsidP="006B0459">
            <w:pPr>
              <w:pStyle w:val="bp"/>
              <w:spacing w:before="0" w:after="0"/>
            </w:pPr>
            <w:r>
              <w:t>264</w:t>
            </w:r>
          </w:p>
        </w:tc>
        <w:tc>
          <w:tcPr>
            <w:tcW w:w="1754" w:type="dxa"/>
          </w:tcPr>
          <w:p w:rsidR="00056F14" w:rsidRDefault="00ED137A" w:rsidP="006B0459">
            <w:pPr>
              <w:pStyle w:val="bp"/>
              <w:spacing w:before="0" w:after="0"/>
            </w:pPr>
            <w:r>
              <w:t>758</w:t>
            </w:r>
          </w:p>
        </w:tc>
        <w:tc>
          <w:tcPr>
            <w:tcW w:w="1638" w:type="dxa"/>
          </w:tcPr>
          <w:p w:rsidR="00056F14" w:rsidRDefault="00ED137A" w:rsidP="006B0459">
            <w:pPr>
              <w:pStyle w:val="bp"/>
              <w:spacing w:before="0" w:after="0"/>
            </w:pPr>
            <w:r>
              <w:t>0</w:t>
            </w:r>
          </w:p>
        </w:tc>
      </w:tr>
    </w:tbl>
    <w:p w:rsidR="00BF159C" w:rsidRDefault="00BF159C" w:rsidP="00BF159C"/>
    <w:p w:rsidR="00A37650" w:rsidRPr="00BF159C" w:rsidRDefault="00BF159C" w:rsidP="00BF159C">
      <w:pPr>
        <w:tabs>
          <w:tab w:val="center" w:pos="6480"/>
        </w:tabs>
        <w:sectPr w:rsidR="00A37650" w:rsidRPr="00BF159C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ab/>
      </w:r>
    </w:p>
    <w:p w:rsidR="00780A9A" w:rsidRPr="008E743E" w:rsidRDefault="00B938B9" w:rsidP="008E743E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>
        <w:lastRenderedPageBreak/>
        <w:t xml:space="preserve">  </w:t>
      </w:r>
      <w:r w:rsidR="008E743E" w:rsidRPr="008E743E">
        <w:rPr>
          <w:b/>
          <w:sz w:val="24"/>
          <w:szCs w:val="24"/>
        </w:rPr>
        <w:t>Output of the b</w:t>
      </w:r>
      <w:r w:rsidR="008E743E">
        <w:rPr>
          <w:b/>
          <w:sz w:val="24"/>
          <w:szCs w:val="24"/>
        </w:rPr>
        <w:t>uggy behavior of Reported First</w:t>
      </w:r>
      <w:r w:rsidR="008E743E" w:rsidRPr="008E743E">
        <w:rPr>
          <w:b/>
          <w:sz w:val="24"/>
          <w:szCs w:val="24"/>
        </w:rPr>
        <w:t xml:space="preserve"> Bug:-</w:t>
      </w:r>
    </w:p>
    <w:p w:rsidR="00B938B9" w:rsidRDefault="00B938B9" w:rsidP="00B938B9">
      <w:pPr>
        <w:pStyle w:val="bp"/>
        <w:spacing w:before="0" w:after="0"/>
      </w:pPr>
    </w:p>
    <w:p w:rsidR="00B938B9" w:rsidRDefault="002F04DF" w:rsidP="00B938B9">
      <w:pPr>
        <w:pStyle w:val="bp"/>
        <w:spacing w:before="0" w:after="0"/>
      </w:pPr>
      <w:r w:rsidRPr="002F04D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0331D" wp14:editId="7A75ACAC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8229600" cy="51625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5162550"/>
                          <a:chOff x="0" y="0"/>
                          <a:chExt cx="8229600" cy="4333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33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2400" y="2600325"/>
                            <a:ext cx="3171825" cy="13525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8A81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0AA64" id="Group 10" o:spid="_x0000_s1026" style="position:absolute;margin-left:0;margin-top:12.4pt;width:9in;height:406.5pt;z-index:251659264;mso-height-relative:margin" coordsize="82296,4333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2296;height:4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BwfnAAAAA2gAAAA8AAABkcnMvZG93bnJldi54bWxET0trwkAQvhf8D8sIvdWNgqFEN0EUoXhr&#10;FNrjkJ08MDsbs9sk/vtuoNDT8PE9Z59NphUD9a6xrGC9ikAQF1Y3XCm4Xc9v7yCcR9bYWiYFT3KQ&#10;pYuXPSbajvxJQ+4rEULYJaig9r5LpHRFTQbdynbEgSttb9AH2FdS9ziGcNPKTRTF0mDDoaHGjo41&#10;Fff8xygYt9/5uRwe9lB+XSk+PR/VzV6Uel1Ohx0IT5P/F/+5P3SYD/Mr85Xp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kHB+cAAAADaAAAADwAAAAAAAAAAAAAAAACfAgAA&#10;ZHJzL2Rvd25yZXYueG1sUEsFBgAAAAAEAAQA9wAAAIwDAAAAAA==&#10;">
                  <v:imagedata r:id="rId11" o:title=""/>
                  <v:path arrowok="t"/>
                </v:shape>
                <v:rect id="Rectangle 9" o:spid="_x0000_s1028" style="position:absolute;left:1524;top:26003;width:31718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D6cUA&#10;AADaAAAADwAAAGRycy9kb3ducmV2LnhtbESPQWvCQBSE70L/w/KE3pqNHrSNWaUNSIvYg2kpeHtk&#10;X5Ng9m3Mbk3y712h4HGYmW+YdDOYRlyoc7VlBbMoBkFcWF1zqeD7a/v0DMJ5ZI2NZVIwkoPN+mGS&#10;YqJtzwe65L4UAcIuQQWV920ipSsqMugi2xIH79d2Bn2QXSl1h32Am0bO43ghDdYcFipsKauoOOV/&#10;RsFxKd/sYjc2p/OnfM/cNtv/7DOlHqfD6wqEp8Hfw//tD63gBW5Xwg2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UPpxQAAANoAAAAPAAAAAAAAAAAAAAAAAJgCAABkcnMv&#10;ZG93bnJldi54bWxQSwUGAAAAAAQABAD1AAAAigMAAAAA&#10;" filled="f" strokecolor="#08a817" strokeweight="3pt"/>
              </v:group>
            </w:pict>
          </mc:Fallback>
        </mc:AlternateContent>
      </w:r>
    </w:p>
    <w:p w:rsidR="00B938B9" w:rsidRDefault="00B938B9" w:rsidP="00B938B9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B938B9" w:rsidRDefault="00B938B9" w:rsidP="00780A9A">
      <w:pPr>
        <w:pStyle w:val="bp"/>
        <w:spacing w:before="0" w:after="0"/>
      </w:pPr>
    </w:p>
    <w:p w:rsidR="00B938B9" w:rsidRDefault="00B938B9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p w:rsidR="00586897" w:rsidRDefault="00586897" w:rsidP="00374830">
      <w:pPr>
        <w:pStyle w:val="bp"/>
        <w:spacing w:before="0" w:after="0"/>
      </w:pPr>
    </w:p>
    <w:p w:rsidR="00586897" w:rsidRDefault="00586897" w:rsidP="00374830">
      <w:pPr>
        <w:pStyle w:val="bp"/>
        <w:spacing w:before="0" w:after="0"/>
      </w:pPr>
    </w:p>
    <w:p w:rsidR="00586897" w:rsidRDefault="00586897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</w:p>
    <w:p w:rsidR="002F04DF" w:rsidRDefault="002F04DF" w:rsidP="00374830">
      <w:pPr>
        <w:pStyle w:val="bp"/>
        <w:spacing w:before="0" w:after="0"/>
      </w:pPr>
      <w:r w:rsidRPr="002F04DF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B3E86B" wp14:editId="72E82623">
                <wp:simplePos x="0" y="0"/>
                <wp:positionH relativeFrom="margin">
                  <wp:posOffset>0</wp:posOffset>
                </wp:positionH>
                <wp:positionV relativeFrom="paragraph">
                  <wp:posOffset>-3811</wp:posOffset>
                </wp:positionV>
                <wp:extent cx="8229600" cy="5553075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5553075"/>
                          <a:chOff x="0" y="0"/>
                          <a:chExt cx="8229600" cy="46640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8229600" cy="4664075"/>
                            <a:chOff x="0" y="0"/>
                            <a:chExt cx="8229600" cy="466407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29600" cy="43338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4391025"/>
                              <a:ext cx="8229600" cy="2730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F04DF" w:rsidRPr="002F04DF" w:rsidRDefault="002F04DF" w:rsidP="002F04DF">
                                <w:pPr>
                                  <w:pStyle w:val="Heading2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2F04DF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180975" y="3381375"/>
                            <a:ext cx="2152650" cy="695325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3E86B" id="Group 8" o:spid="_x0000_s1026" style="position:absolute;margin-left:0;margin-top:-.3pt;width:9in;height:437.25pt;z-index:251661312;mso-position-horizontal-relative:margin;mso-height-relative:margin" coordsize="82296,4664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">
                <v:group id="Group 6" o:spid="_x0000_s1027" style="position:absolute;width:82296;height:46640" coordsize="82296,46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icture 2" o:spid="_x0000_s1028" type="#_x0000_t75" style="position:absolute;width:82296;height:4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g98HDAAAA2gAAAA8AAABkcnMvZG93bnJldi54bWxEj91Kw0AUhO+FvsNyBO/sxiDapt2Wtmi1&#10;d+nPAxyyxySYPRuyp0n69q4geDnMzDfMcj26RvXUhdqzgadpAoq48Lbm0sDl/P44AxUE2WLjmQzc&#10;KMB6NblbYmb9wEfqT1KqCOGQoYFKpM20DkVFDsPUt8TR+/KdQ4myK7XtcIhw1+g0SV60w5rjQoUt&#10;7Soqvk9XZ2DzkRayfRO3f+6TV3uo8/mQ58Y83I+bBSihUf7Df+1PayCF3yvxBujV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GD3wcMAAADaAAAADwAAAAAAAAAAAAAAAACf&#10;AgAAZHJzL2Rvd25yZXYueG1sUEsFBgAAAAAEAAQA9wAAAI8DAAAAAA==&#10;">
                    <v:imagedata r:id="rId13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top:43910;width:8229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2F04DF" w:rsidRPr="002F04DF" w:rsidRDefault="002F04DF" w:rsidP="002F04DF">
                          <w:pPr>
                            <w:pStyle w:val="Heading2"/>
                            <w:rPr>
                              <w:rFonts w:ascii="Times New Roman" w:hAnsi="Times New Roman" w:cs="Times New Roman"/>
                              <w:b/>
                              <w:i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F04DF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7" o:spid="_x0000_s1030" style="position:absolute;left:1809;top:33813;width:21527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2VVcMA&#10;AADaAAAADwAAAGRycy9kb3ducmV2LnhtbESPQWvCQBSE7wX/w/KE3sxGKUbTrCKCrfVmWun1kX0m&#10;Idm3IbtN0n/fLRR6HGbmGybbT6YVA/WutqxgGcUgiAuray4VfLyfFhsQziNrbC2Tgm9ysN/NHjJM&#10;tR35SkPuSxEg7FJUUHnfpVK6oiKDLrIdcfDutjfog+xLqXscA9y0chXHa2mw5rBQYUfHioom/zIK&#10;3sZVW3+WeHnNm/zW2KeXZbI1Sj3Op8MzCE+T/w//tc9aQQK/V8IN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2VVcMAAADaAAAADwAAAAAAAAAAAAAAAACYAgAAZHJzL2Rv&#10;d25yZXYueG1sUEsFBgAAAAAEAAQA9QAAAIgDAAAAAA==&#10;" filled="f" strokecolor="red" strokeweight="3pt"/>
                <w10:wrap anchorx="margin"/>
              </v:group>
            </w:pict>
          </mc:Fallback>
        </mc:AlternateContent>
      </w:r>
    </w:p>
    <w:sectPr w:rsidR="002F04D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B2" w:rsidRDefault="00C82EB2">
      <w:r>
        <w:separator/>
      </w:r>
    </w:p>
  </w:endnote>
  <w:endnote w:type="continuationSeparator" w:id="0">
    <w:p w:rsidR="00C82EB2" w:rsidRDefault="00C8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01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2001B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B2" w:rsidRDefault="00C82EB2">
      <w:r>
        <w:separator/>
      </w:r>
    </w:p>
  </w:footnote>
  <w:footnote w:type="continuationSeparator" w:id="0">
    <w:p w:rsidR="00C82EB2" w:rsidRDefault="00C82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4299A" w:rsidRDefault="00A37650" w:rsidP="00B71A35">
          <w:pPr>
            <w:rPr>
              <w:color w:val="000000" w:themeColor="text1"/>
            </w:rPr>
          </w:pPr>
          <w:r w:rsidRPr="0014299A">
            <w:rPr>
              <w:b/>
              <w:color w:val="000000" w:themeColor="text1"/>
            </w:rPr>
            <w:fldChar w:fldCharType="begin"/>
          </w:r>
          <w:r w:rsidRPr="0014299A">
            <w:rPr>
              <w:b/>
              <w:color w:val="000000" w:themeColor="text1"/>
            </w:rPr>
            <w:instrText xml:space="preserve"> SUBJECT  \* MERGEFORMAT </w:instrText>
          </w:r>
          <w:r w:rsidRPr="0014299A">
            <w:rPr>
              <w:b/>
              <w:color w:val="000000" w:themeColor="text1"/>
            </w:rPr>
            <w:fldChar w:fldCharType="end"/>
          </w:r>
          <w:r w:rsidRPr="0014299A">
            <w:rPr>
              <w:color w:val="000000" w:themeColor="text1"/>
            </w:rP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14299A" w:rsidRDefault="00406EE9" w:rsidP="00B71A35">
          <w:pPr>
            <w:rPr>
              <w:color w:val="000000" w:themeColor="text1"/>
            </w:rPr>
          </w:pPr>
          <w:r w:rsidRPr="00406EE9">
            <w:rPr>
              <w:color w:val="000000" w:themeColor="text1"/>
              <w:sz w:val="24"/>
              <w:szCs w:val="24"/>
            </w:rPr>
            <w:t>Reported Bug 1 of Hotel Reservation System Test 1.1</w:t>
          </w:r>
        </w:p>
      </w:tc>
      <w:tc>
        <w:tcPr>
          <w:tcW w:w="3179" w:type="dxa"/>
        </w:tcPr>
        <w:p w:rsidR="00A37650" w:rsidRDefault="00C24C5E" w:rsidP="00B71A35">
          <w:r>
            <w:t xml:space="preserve">  Date:  08</w:t>
          </w:r>
          <w:r w:rsidR="0014299A" w:rsidRPr="0014299A">
            <w:rPr>
              <w:vertAlign w:val="superscript"/>
            </w:rPr>
            <w:t>th</w:t>
          </w:r>
          <w:r w:rsidR="00FC2ACF">
            <w:t xml:space="preserve"> October</w:t>
          </w:r>
          <w:r w:rsidR="0014299A">
            <w:t xml:space="preserve">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490B63"/>
    <w:multiLevelType w:val="hybridMultilevel"/>
    <w:tmpl w:val="5352C49A"/>
    <w:lvl w:ilvl="0" w:tplc="CEEA9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36930"/>
    <w:multiLevelType w:val="hybridMultilevel"/>
    <w:tmpl w:val="FFFAB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7D1483"/>
    <w:multiLevelType w:val="hybridMultilevel"/>
    <w:tmpl w:val="7ADE2910"/>
    <w:lvl w:ilvl="0" w:tplc="09043F5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5FE01A6"/>
    <w:multiLevelType w:val="hybridMultilevel"/>
    <w:tmpl w:val="B21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9F6EAE"/>
    <w:multiLevelType w:val="hybridMultilevel"/>
    <w:tmpl w:val="29ECA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431313"/>
    <w:multiLevelType w:val="hybridMultilevel"/>
    <w:tmpl w:val="DBCC9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081734"/>
    <w:multiLevelType w:val="hybridMultilevel"/>
    <w:tmpl w:val="CC5EE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080423"/>
    <w:multiLevelType w:val="hybridMultilevel"/>
    <w:tmpl w:val="C3A4E95E"/>
    <w:lvl w:ilvl="0" w:tplc="9EA6C7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</w:abstractNum>
  <w:abstractNum w:abstractNumId="35">
    <w:nsid w:val="7E322864"/>
    <w:multiLevelType w:val="hybridMultilevel"/>
    <w:tmpl w:val="D1ECD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6"/>
  </w:num>
  <w:num w:numId="13">
    <w:abstractNumId w:val="8"/>
  </w:num>
  <w:num w:numId="14">
    <w:abstractNumId w:val="0"/>
  </w:num>
  <w:num w:numId="15">
    <w:abstractNumId w:val="28"/>
  </w:num>
  <w:num w:numId="16">
    <w:abstractNumId w:val="26"/>
  </w:num>
  <w:num w:numId="17">
    <w:abstractNumId w:val="25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21"/>
  </w:num>
  <w:num w:numId="27">
    <w:abstractNumId w:val="33"/>
  </w:num>
  <w:num w:numId="28">
    <w:abstractNumId w:val="17"/>
  </w:num>
  <w:num w:numId="29">
    <w:abstractNumId w:val="31"/>
  </w:num>
  <w:num w:numId="30">
    <w:abstractNumId w:val="11"/>
  </w:num>
  <w:num w:numId="31">
    <w:abstractNumId w:val="6"/>
  </w:num>
  <w:num w:numId="32">
    <w:abstractNumId w:val="27"/>
  </w:num>
  <w:num w:numId="33">
    <w:abstractNumId w:val="29"/>
  </w:num>
  <w:num w:numId="34">
    <w:abstractNumId w:val="23"/>
  </w:num>
  <w:num w:numId="35">
    <w:abstractNumId w:val="32"/>
  </w:num>
  <w:num w:numId="36">
    <w:abstractNumId w:val="3"/>
  </w:num>
  <w:num w:numId="37">
    <w:abstractNumId w:val="34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0905"/>
    <w:rsid w:val="00024113"/>
    <w:rsid w:val="000278E8"/>
    <w:rsid w:val="00036ABF"/>
    <w:rsid w:val="00037A8E"/>
    <w:rsid w:val="000449EF"/>
    <w:rsid w:val="0004651B"/>
    <w:rsid w:val="00046A3A"/>
    <w:rsid w:val="00056F14"/>
    <w:rsid w:val="00057A4D"/>
    <w:rsid w:val="00070D8D"/>
    <w:rsid w:val="00090A99"/>
    <w:rsid w:val="00096482"/>
    <w:rsid w:val="000D5952"/>
    <w:rsid w:val="000E3C24"/>
    <w:rsid w:val="000F4382"/>
    <w:rsid w:val="00112D75"/>
    <w:rsid w:val="00127DBF"/>
    <w:rsid w:val="00130219"/>
    <w:rsid w:val="0014168A"/>
    <w:rsid w:val="0014299A"/>
    <w:rsid w:val="00154D6A"/>
    <w:rsid w:val="0015543B"/>
    <w:rsid w:val="00165ED1"/>
    <w:rsid w:val="0017433C"/>
    <w:rsid w:val="00181694"/>
    <w:rsid w:val="0018240E"/>
    <w:rsid w:val="00192656"/>
    <w:rsid w:val="00197530"/>
    <w:rsid w:val="001A0459"/>
    <w:rsid w:val="001A63FD"/>
    <w:rsid w:val="001A6775"/>
    <w:rsid w:val="001A7865"/>
    <w:rsid w:val="001B0072"/>
    <w:rsid w:val="001C0028"/>
    <w:rsid w:val="001D00C4"/>
    <w:rsid w:val="001F01F4"/>
    <w:rsid w:val="001F6448"/>
    <w:rsid w:val="001F7C68"/>
    <w:rsid w:val="002052B0"/>
    <w:rsid w:val="00205D7F"/>
    <w:rsid w:val="00212269"/>
    <w:rsid w:val="00212A3D"/>
    <w:rsid w:val="0021725D"/>
    <w:rsid w:val="00217ACD"/>
    <w:rsid w:val="00251AA4"/>
    <w:rsid w:val="00291668"/>
    <w:rsid w:val="002A7E47"/>
    <w:rsid w:val="002C1B7F"/>
    <w:rsid w:val="002D07CF"/>
    <w:rsid w:val="002D1D0A"/>
    <w:rsid w:val="002D450C"/>
    <w:rsid w:val="002D7BA4"/>
    <w:rsid w:val="002E347B"/>
    <w:rsid w:val="002E3EA7"/>
    <w:rsid w:val="002F04DF"/>
    <w:rsid w:val="002F3393"/>
    <w:rsid w:val="0031598B"/>
    <w:rsid w:val="00317678"/>
    <w:rsid w:val="0032454C"/>
    <w:rsid w:val="00331345"/>
    <w:rsid w:val="00353537"/>
    <w:rsid w:val="00362280"/>
    <w:rsid w:val="00364E2F"/>
    <w:rsid w:val="00374830"/>
    <w:rsid w:val="00382D26"/>
    <w:rsid w:val="003910B3"/>
    <w:rsid w:val="003A1AB3"/>
    <w:rsid w:val="003A1B76"/>
    <w:rsid w:val="003A25C3"/>
    <w:rsid w:val="003C6C36"/>
    <w:rsid w:val="003D2ED7"/>
    <w:rsid w:val="003E438C"/>
    <w:rsid w:val="003E4E4C"/>
    <w:rsid w:val="003F1D6E"/>
    <w:rsid w:val="00406EE9"/>
    <w:rsid w:val="00425699"/>
    <w:rsid w:val="00434231"/>
    <w:rsid w:val="00435F84"/>
    <w:rsid w:val="00445AB6"/>
    <w:rsid w:val="0046703C"/>
    <w:rsid w:val="00467D9C"/>
    <w:rsid w:val="004A0610"/>
    <w:rsid w:val="004A279E"/>
    <w:rsid w:val="004A4B81"/>
    <w:rsid w:val="004A71EF"/>
    <w:rsid w:val="004D1C11"/>
    <w:rsid w:val="004D663A"/>
    <w:rsid w:val="004E420D"/>
    <w:rsid w:val="004F05DB"/>
    <w:rsid w:val="004F4FB4"/>
    <w:rsid w:val="004F7B53"/>
    <w:rsid w:val="004F7C17"/>
    <w:rsid w:val="00502DA7"/>
    <w:rsid w:val="00520EF0"/>
    <w:rsid w:val="00523DA0"/>
    <w:rsid w:val="00531B5A"/>
    <w:rsid w:val="00536681"/>
    <w:rsid w:val="0054216F"/>
    <w:rsid w:val="00545F05"/>
    <w:rsid w:val="00553DAD"/>
    <w:rsid w:val="00566997"/>
    <w:rsid w:val="005706E3"/>
    <w:rsid w:val="00576454"/>
    <w:rsid w:val="00586897"/>
    <w:rsid w:val="005B48A6"/>
    <w:rsid w:val="005E1449"/>
    <w:rsid w:val="005E2ADA"/>
    <w:rsid w:val="005F0EB8"/>
    <w:rsid w:val="005F529E"/>
    <w:rsid w:val="006038A9"/>
    <w:rsid w:val="00604AE4"/>
    <w:rsid w:val="00607937"/>
    <w:rsid w:val="00620950"/>
    <w:rsid w:val="00620E11"/>
    <w:rsid w:val="00635CE7"/>
    <w:rsid w:val="00645632"/>
    <w:rsid w:val="006567DD"/>
    <w:rsid w:val="00683635"/>
    <w:rsid w:val="0069613E"/>
    <w:rsid w:val="006B5D41"/>
    <w:rsid w:val="006D4DE0"/>
    <w:rsid w:val="006F38B4"/>
    <w:rsid w:val="00702D6A"/>
    <w:rsid w:val="007040D3"/>
    <w:rsid w:val="007155F5"/>
    <w:rsid w:val="0072001B"/>
    <w:rsid w:val="00720507"/>
    <w:rsid w:val="007275A3"/>
    <w:rsid w:val="00727950"/>
    <w:rsid w:val="0074307D"/>
    <w:rsid w:val="00752B41"/>
    <w:rsid w:val="00756932"/>
    <w:rsid w:val="007606FF"/>
    <w:rsid w:val="007619CF"/>
    <w:rsid w:val="00766168"/>
    <w:rsid w:val="00772DAC"/>
    <w:rsid w:val="00780A9A"/>
    <w:rsid w:val="00796CD4"/>
    <w:rsid w:val="007C0EA0"/>
    <w:rsid w:val="007C41CD"/>
    <w:rsid w:val="007C7043"/>
    <w:rsid w:val="007C7B9B"/>
    <w:rsid w:val="007D5DED"/>
    <w:rsid w:val="007D644A"/>
    <w:rsid w:val="007D7134"/>
    <w:rsid w:val="007E15C4"/>
    <w:rsid w:val="007F6481"/>
    <w:rsid w:val="00800C1D"/>
    <w:rsid w:val="008138EE"/>
    <w:rsid w:val="00821B7F"/>
    <w:rsid w:val="00830BD8"/>
    <w:rsid w:val="00845BB6"/>
    <w:rsid w:val="00854E58"/>
    <w:rsid w:val="00857786"/>
    <w:rsid w:val="008643BB"/>
    <w:rsid w:val="0086477E"/>
    <w:rsid w:val="008725C4"/>
    <w:rsid w:val="0087355D"/>
    <w:rsid w:val="00876290"/>
    <w:rsid w:val="0088682E"/>
    <w:rsid w:val="0089205C"/>
    <w:rsid w:val="00895710"/>
    <w:rsid w:val="008A02F5"/>
    <w:rsid w:val="008D2261"/>
    <w:rsid w:val="008D2AF4"/>
    <w:rsid w:val="008E36B6"/>
    <w:rsid w:val="008E5B7B"/>
    <w:rsid w:val="008E743E"/>
    <w:rsid w:val="008F0C91"/>
    <w:rsid w:val="00913D07"/>
    <w:rsid w:val="009149FA"/>
    <w:rsid w:val="00915018"/>
    <w:rsid w:val="0093214E"/>
    <w:rsid w:val="009322A3"/>
    <w:rsid w:val="0093488F"/>
    <w:rsid w:val="00950C4F"/>
    <w:rsid w:val="00957929"/>
    <w:rsid w:val="00981DE1"/>
    <w:rsid w:val="00983E57"/>
    <w:rsid w:val="00994897"/>
    <w:rsid w:val="009B35C9"/>
    <w:rsid w:val="009C06FE"/>
    <w:rsid w:val="009C4C9A"/>
    <w:rsid w:val="009D1046"/>
    <w:rsid w:val="009E2570"/>
    <w:rsid w:val="009E535E"/>
    <w:rsid w:val="00A11301"/>
    <w:rsid w:val="00A30AD6"/>
    <w:rsid w:val="00A37650"/>
    <w:rsid w:val="00A459B9"/>
    <w:rsid w:val="00A46037"/>
    <w:rsid w:val="00A54F66"/>
    <w:rsid w:val="00A6090E"/>
    <w:rsid w:val="00A64B1E"/>
    <w:rsid w:val="00A72B6A"/>
    <w:rsid w:val="00A739C2"/>
    <w:rsid w:val="00A83EF5"/>
    <w:rsid w:val="00A857E6"/>
    <w:rsid w:val="00AA0765"/>
    <w:rsid w:val="00AB1975"/>
    <w:rsid w:val="00AB1A12"/>
    <w:rsid w:val="00AC35E1"/>
    <w:rsid w:val="00AD452D"/>
    <w:rsid w:val="00AE3BAE"/>
    <w:rsid w:val="00AF0218"/>
    <w:rsid w:val="00B12289"/>
    <w:rsid w:val="00B137E9"/>
    <w:rsid w:val="00B1449C"/>
    <w:rsid w:val="00B3013D"/>
    <w:rsid w:val="00B3144A"/>
    <w:rsid w:val="00B37B8D"/>
    <w:rsid w:val="00B40CDA"/>
    <w:rsid w:val="00B42DCB"/>
    <w:rsid w:val="00B46F63"/>
    <w:rsid w:val="00B5620B"/>
    <w:rsid w:val="00B71A35"/>
    <w:rsid w:val="00B8161F"/>
    <w:rsid w:val="00B8229E"/>
    <w:rsid w:val="00B9022A"/>
    <w:rsid w:val="00B938B9"/>
    <w:rsid w:val="00BA717F"/>
    <w:rsid w:val="00BC1F25"/>
    <w:rsid w:val="00BE784F"/>
    <w:rsid w:val="00BF04D9"/>
    <w:rsid w:val="00BF159C"/>
    <w:rsid w:val="00C00907"/>
    <w:rsid w:val="00C05D0A"/>
    <w:rsid w:val="00C070A0"/>
    <w:rsid w:val="00C07137"/>
    <w:rsid w:val="00C074E2"/>
    <w:rsid w:val="00C11177"/>
    <w:rsid w:val="00C14BE3"/>
    <w:rsid w:val="00C229AB"/>
    <w:rsid w:val="00C24C5E"/>
    <w:rsid w:val="00C32112"/>
    <w:rsid w:val="00C34B6E"/>
    <w:rsid w:val="00C42F34"/>
    <w:rsid w:val="00C4752B"/>
    <w:rsid w:val="00C50263"/>
    <w:rsid w:val="00C66F8C"/>
    <w:rsid w:val="00C82EB2"/>
    <w:rsid w:val="00C85EFF"/>
    <w:rsid w:val="00C87E36"/>
    <w:rsid w:val="00C922A1"/>
    <w:rsid w:val="00C94212"/>
    <w:rsid w:val="00CB6DD9"/>
    <w:rsid w:val="00CC47D2"/>
    <w:rsid w:val="00CC74EE"/>
    <w:rsid w:val="00CD6734"/>
    <w:rsid w:val="00D010AF"/>
    <w:rsid w:val="00D06752"/>
    <w:rsid w:val="00D13F64"/>
    <w:rsid w:val="00D24817"/>
    <w:rsid w:val="00D63FFC"/>
    <w:rsid w:val="00D65CD5"/>
    <w:rsid w:val="00D664F5"/>
    <w:rsid w:val="00D702D5"/>
    <w:rsid w:val="00D71228"/>
    <w:rsid w:val="00D74923"/>
    <w:rsid w:val="00D94615"/>
    <w:rsid w:val="00DA4ABE"/>
    <w:rsid w:val="00DA4AC5"/>
    <w:rsid w:val="00DA503D"/>
    <w:rsid w:val="00DB3DA8"/>
    <w:rsid w:val="00DD2C1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64368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23FD"/>
    <w:rsid w:val="00EC3179"/>
    <w:rsid w:val="00ED137A"/>
    <w:rsid w:val="00ED1B99"/>
    <w:rsid w:val="00EE05CC"/>
    <w:rsid w:val="00EE7778"/>
    <w:rsid w:val="00EE7F96"/>
    <w:rsid w:val="00EF0DE2"/>
    <w:rsid w:val="00EF2BBA"/>
    <w:rsid w:val="00EF2C19"/>
    <w:rsid w:val="00F01165"/>
    <w:rsid w:val="00F11164"/>
    <w:rsid w:val="00F30EEB"/>
    <w:rsid w:val="00F45076"/>
    <w:rsid w:val="00F5171E"/>
    <w:rsid w:val="00F541BE"/>
    <w:rsid w:val="00F559AF"/>
    <w:rsid w:val="00F75861"/>
    <w:rsid w:val="00F833B6"/>
    <w:rsid w:val="00F909B2"/>
    <w:rsid w:val="00FC1914"/>
    <w:rsid w:val="00FC2ACF"/>
    <w:rsid w:val="00FC2D6C"/>
    <w:rsid w:val="00FC58BC"/>
    <w:rsid w:val="00FE08C3"/>
    <w:rsid w:val="00FE6CD4"/>
    <w:rsid w:val="00FE7760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97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F0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406EE9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qFormat/>
    <w:rsid w:val="00406EE9"/>
    <w:rPr>
      <w:b/>
      <w:color w:val="000000" w:themeColor="text1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2F04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8E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249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 Eranga</cp:lastModifiedBy>
  <cp:revision>172</cp:revision>
  <cp:lastPrinted>2003-10-05T22:49:00Z</cp:lastPrinted>
  <dcterms:created xsi:type="dcterms:W3CDTF">2015-07-22T01:50:00Z</dcterms:created>
  <dcterms:modified xsi:type="dcterms:W3CDTF">2018-10-14T00:20:00Z</dcterms:modified>
</cp:coreProperties>
</file>